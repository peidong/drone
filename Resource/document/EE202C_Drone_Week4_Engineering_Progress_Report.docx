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637C9" w:rsidRDefault="000637C9" w14:paraId="06A3979A" w14:textId="3A5D465E">
      <w:pPr>
        <w:rPr>
          <w:rFonts w:ascii="Impact" w:hAnsi="Impact"/>
          <w:b/>
          <w:bCs/>
          <w:color w:val="9900FF"/>
          <w:sz w:val="48"/>
        </w:rPr>
      </w:pPr>
    </w:p>
    <w:p w:rsidR="000637C9" w:rsidP="000637C9" w:rsidRDefault="000637C9" w14:paraId="56E4837B" w14:textId="77777777">
      <w:pPr>
        <w:pStyle w:val="Title"/>
        <w:rPr>
          <w:sz w:val="70"/>
        </w:rPr>
      </w:pPr>
      <w:r>
        <w:rPr>
          <w:sz w:val="70"/>
        </w:rPr>
        <w:t>EE202C</w:t>
      </w:r>
    </w:p>
    <w:p w:rsidRPr="00967299" w:rsidR="000637C9" w:rsidP="000637C9" w:rsidRDefault="000637C9" w14:paraId="4A19DB34" w14:textId="77777777">
      <w:pPr>
        <w:pStyle w:val="Title"/>
        <w:rPr>
          <w:sz w:val="70"/>
        </w:rPr>
      </w:pPr>
      <w:r w:rsidRPr="00234C60">
        <w:rPr>
          <w:sz w:val="70"/>
        </w:rPr>
        <w:t>Networked Embedded Systems Design</w:t>
      </w:r>
    </w:p>
    <w:p w:rsidR="000637C9" w:rsidP="000637C9" w:rsidRDefault="000637C9" w14:paraId="10D7944B" w14:textId="77777777">
      <w:pPr>
        <w:pStyle w:val="Title"/>
        <w:jc w:val="both"/>
      </w:pPr>
    </w:p>
    <w:p w:rsidR="000637C9" w:rsidP="000637C9" w:rsidRDefault="000637C9" w14:paraId="167A8604" w14:textId="77777777">
      <w:pPr>
        <w:pStyle w:val="Title"/>
        <w:jc w:val="both"/>
      </w:pPr>
    </w:p>
    <w:p w:rsidRPr="00205FE0" w:rsidR="000637C9" w:rsidP="000637C9" w:rsidRDefault="00BD1D6E" w14:paraId="7E2D905A" w14:textId="77777777">
      <w:pPr>
        <w:pStyle w:val="Title"/>
        <w:rPr>
          <w:sz w:val="40"/>
        </w:rPr>
      </w:pPr>
      <w:r>
        <w:rPr>
          <w:sz w:val="40"/>
        </w:rPr>
        <w:t>Smart Drone</w:t>
      </w:r>
    </w:p>
    <w:p w:rsidR="00FC3705" w:rsidP="000637C9" w:rsidRDefault="00FC3705" w14:paraId="5D547A06" w14:textId="77777777">
      <w:pPr>
        <w:pStyle w:val="Title"/>
        <w:rPr>
          <w:sz w:val="40"/>
        </w:rPr>
      </w:pPr>
    </w:p>
    <w:p w:rsidRPr="00205FE0" w:rsidR="00FC3705" w:rsidP="00FC3705" w:rsidRDefault="00BD1D6E" w14:paraId="49356FAE" w14:noSpellErr="1" w14:textId="307DDE1A">
      <w:pPr>
        <w:pStyle w:val="Title"/>
        <w:rPr>
          <w:sz w:val="40"/>
        </w:rPr>
      </w:pPr>
      <w:r w:rsidRPr="644A8957" w:rsidR="644A8957">
        <w:rPr>
          <w:sz w:val="40"/>
          <w:szCs w:val="40"/>
        </w:rPr>
        <w:t>10/</w:t>
      </w:r>
      <w:r w:rsidRPr="644A8957" w:rsidR="644A8957">
        <w:rPr>
          <w:sz w:val="40"/>
          <w:szCs w:val="40"/>
        </w:rPr>
        <w:t>24</w:t>
      </w:r>
      <w:r w:rsidRPr="644A8957" w:rsidR="644A8957">
        <w:rPr>
          <w:sz w:val="40"/>
          <w:szCs w:val="40"/>
        </w:rPr>
        <w:t>/2015</w:t>
      </w:r>
    </w:p>
    <w:p w:rsidR="00FC3705" w:rsidP="000637C9" w:rsidRDefault="00FC3705" w14:paraId="632457D2" w14:textId="77777777">
      <w:pPr>
        <w:pStyle w:val="Title"/>
        <w:rPr>
          <w:sz w:val="40"/>
        </w:rPr>
      </w:pPr>
    </w:p>
    <w:p w:rsidR="000637C9" w:rsidP="000637C9" w:rsidRDefault="000637C9" w14:paraId="5DF20E1B" w14:textId="2BD55BB4">
      <w:pPr>
        <w:pStyle w:val="Title"/>
        <w:rPr>
          <w:sz w:val="40"/>
        </w:rPr>
      </w:pPr>
      <w:r w:rsidRPr="644A8957" w:rsidR="644A8957">
        <w:rPr>
          <w:sz w:val="40"/>
          <w:szCs w:val="40"/>
        </w:rPr>
        <w:t>Week</w:t>
      </w:r>
      <w:r w:rsidRPr="644A8957" w:rsidR="644A8957">
        <w:rPr>
          <w:sz w:val="40"/>
          <w:szCs w:val="40"/>
        </w:rPr>
        <w:t>4</w:t>
      </w:r>
      <w:r w:rsidRPr="644A8957" w:rsidR="644A8957">
        <w:rPr>
          <w:sz w:val="40"/>
          <w:szCs w:val="40"/>
        </w:rPr>
        <w:t xml:space="preserve"> Engineering </w:t>
      </w:r>
      <w:r w:rsidRPr="644A8957" w:rsidR="644A8957">
        <w:rPr>
          <w:sz w:val="40"/>
          <w:szCs w:val="40"/>
        </w:rPr>
        <w:t>Progress Report</w:t>
      </w:r>
    </w:p>
    <w:p w:rsidR="000637C9" w:rsidP="000637C9" w:rsidRDefault="000637C9" w14:paraId="55297B47" w14:textId="77777777">
      <w:pPr>
        <w:jc w:val="center"/>
      </w:pPr>
    </w:p>
    <w:p w:rsidRPr="00BD1D6E" w:rsidR="000637C9" w:rsidP="000637C9" w:rsidRDefault="00BD1D6E" w14:paraId="5A4A8D26" w14:textId="77777777">
      <w:pPr>
        <w:pStyle w:val="Title"/>
        <w:rPr>
          <w:sz w:val="24"/>
        </w:rPr>
      </w:pPr>
      <w:r w:rsidRPr="00BD1D6E">
        <w:rPr>
          <w:sz w:val="24"/>
        </w:rPr>
        <w:t>Group members: Peidong Chen, Yitian Hu, Yang Yang, Jiayu Guo</w:t>
      </w:r>
    </w:p>
    <w:p w:rsidR="000637C9" w:rsidRDefault="000637C9" w14:paraId="724E23D6" w14:textId="77777777">
      <w:pPr>
        <w:pStyle w:val="BodyText"/>
        <w:jc w:val="center"/>
        <w:rPr>
          <w:b/>
          <w:sz w:val="28"/>
        </w:rPr>
      </w:pPr>
    </w:p>
    <w:p w:rsidR="000637C9" w:rsidRDefault="000637C9" w14:paraId="79908F51" w14:textId="77777777">
      <w:pPr>
        <w:pStyle w:val="BodyText"/>
        <w:jc w:val="center"/>
        <w:rPr>
          <w:b/>
          <w:sz w:val="28"/>
        </w:rPr>
      </w:pPr>
    </w:p>
    <w:p w:rsidR="000637C9" w:rsidRDefault="000637C9" w14:paraId="5E173CF0" w14:textId="77777777">
      <w:pPr>
        <w:pStyle w:val="BodyText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0637C9" w:rsidRDefault="000637C9" w14:paraId="34C230D9" w14:textId="77777777">
      <w:pPr>
        <w:pStyle w:val="BodyText2"/>
        <w:rPr>
          <w:sz w:val="32"/>
          <w:u w:val="single"/>
        </w:rPr>
      </w:pPr>
      <w:bookmarkStart w:name="_Toc125084249" w:id="0"/>
      <w:r>
        <w:rPr>
          <w:sz w:val="32"/>
          <w:u w:val="single"/>
        </w:rPr>
        <w:lastRenderedPageBreak/>
        <w:t>Table of Contents</w:t>
      </w:r>
      <w:bookmarkEnd w:id="0"/>
    </w:p>
    <w:p w:rsidRPr="009904CD" w:rsidR="000637C9" w:rsidRDefault="000637C9" w14:paraId="5DEEEBD6" w14:textId="77777777">
      <w:pPr>
        <w:pStyle w:val="TOC1"/>
        <w:tabs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bCs w:val="0"/>
          <w:i/>
          <w:iCs/>
          <w:sz w:val="28"/>
        </w:rPr>
        <w:fldChar w:fldCharType="begin"/>
      </w:r>
      <w:r>
        <w:rPr>
          <w:bCs w:val="0"/>
          <w:i/>
          <w:iCs/>
          <w:sz w:val="28"/>
        </w:rPr>
        <w:instrText xml:space="preserve"> TOC \o "1-3" \h \z \t "Body Text 2,1" </w:instrText>
      </w:r>
      <w:r>
        <w:rPr>
          <w:bCs w:val="0"/>
          <w:i/>
          <w:iCs/>
          <w:sz w:val="28"/>
        </w:rPr>
        <w:fldChar w:fldCharType="separate"/>
      </w:r>
      <w:r w:rsidRPr="00512026">
        <w:rPr>
          <w:noProof/>
          <w:u w:val="single"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Pr="009904CD" w:rsidR="000637C9" w:rsidRDefault="000637C9" w14:paraId="7F3A40F5" w14:textId="77777777">
      <w:pPr>
        <w:pStyle w:val="TOC1"/>
        <w:tabs>
          <w:tab w:val="left" w:pos="340"/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noProof/>
        </w:rPr>
        <w:t>1</w:t>
      </w:r>
      <w:r w:rsidRPr="009904CD">
        <w:rPr>
          <w:rFonts w:ascii="Cambria" w:hAnsi="Cambria" w:eastAsia="MS Mincho"/>
          <w:b w:val="0"/>
          <w:bCs w:val="0"/>
          <w:noProof/>
          <w:sz w:val="24"/>
        </w:rPr>
        <w:tab/>
      </w:r>
      <w:r>
        <w:rPr>
          <w:noProof/>
        </w:rPr>
        <w:t>Progress Report Referencing Design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9904CD" w:rsidR="000637C9" w:rsidRDefault="000637C9" w14:paraId="41669A83" w14:textId="77777777">
      <w:pPr>
        <w:pStyle w:val="TOC1"/>
        <w:tabs>
          <w:tab w:val="left" w:pos="340"/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noProof/>
        </w:rPr>
        <w:t>2</w:t>
      </w:r>
      <w:r w:rsidRPr="009904CD">
        <w:rPr>
          <w:rFonts w:ascii="Cambria" w:hAnsi="Cambria" w:eastAsia="MS Mincho"/>
          <w:b w:val="0"/>
          <w:bCs w:val="0"/>
          <w:noProof/>
          <w:sz w:val="24"/>
        </w:rPr>
        <w:tab/>
      </w:r>
      <w:r>
        <w:rPr>
          <w:noProof/>
        </w:rPr>
        <w:t>Source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9904CD" w:rsidR="000637C9" w:rsidRDefault="000637C9" w14:paraId="3CAFC16F" w14:textId="77777777">
      <w:pPr>
        <w:pStyle w:val="TOC1"/>
        <w:tabs>
          <w:tab w:val="left" w:pos="340"/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noProof/>
        </w:rPr>
        <w:t>3</w:t>
      </w:r>
      <w:r w:rsidRPr="009904CD">
        <w:rPr>
          <w:rFonts w:ascii="Cambria" w:hAnsi="Cambria" w:eastAsia="MS Mincho"/>
          <w:b w:val="0"/>
          <w:bCs w:val="0"/>
          <w:noProof/>
          <w:sz w:val="24"/>
        </w:rPr>
        <w:tab/>
      </w:r>
      <w:r>
        <w:rPr>
          <w:noProof/>
        </w:rPr>
        <w:t>Development Progress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9904CD" w:rsidR="000637C9" w:rsidRDefault="000637C9" w14:paraId="17BB725D" w14:textId="77777777">
      <w:pPr>
        <w:pStyle w:val="TOC1"/>
        <w:tabs>
          <w:tab w:val="left" w:pos="340"/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noProof/>
        </w:rPr>
        <w:t>4</w:t>
      </w:r>
      <w:r w:rsidRPr="009904CD">
        <w:rPr>
          <w:rFonts w:ascii="Cambria" w:hAnsi="Cambria" w:eastAsia="MS Mincho"/>
          <w:b w:val="0"/>
          <w:bCs w:val="0"/>
          <w:noProof/>
          <w:sz w:val="24"/>
        </w:rPr>
        <w:tab/>
      </w:r>
      <w:r>
        <w:rPr>
          <w:noProof/>
        </w:rPr>
        <w:t>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Pr="009904CD" w:rsidR="000637C9" w:rsidRDefault="000637C9" w14:paraId="5522BCF0" w14:textId="77777777">
      <w:pPr>
        <w:pStyle w:val="TOC1"/>
        <w:tabs>
          <w:tab w:val="left" w:pos="340"/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noProof/>
        </w:rPr>
        <w:t>5</w:t>
      </w:r>
      <w:r w:rsidRPr="009904CD">
        <w:rPr>
          <w:rFonts w:ascii="Cambria" w:hAnsi="Cambria" w:eastAsia="MS Mincho"/>
          <w:b w:val="0"/>
          <w:bCs w:val="0"/>
          <w:noProof/>
          <w:sz w:val="24"/>
        </w:rPr>
        <w:tab/>
      </w:r>
      <w:r>
        <w:rPr>
          <w:noProof/>
        </w:rPr>
        <w:t>Development Concerns or Limitations Noted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Pr="009904CD" w:rsidR="000637C9" w:rsidRDefault="000637C9" w14:paraId="3F85E229" w14:textId="77777777">
      <w:pPr>
        <w:pStyle w:val="TOC1"/>
        <w:tabs>
          <w:tab w:val="left" w:pos="340"/>
          <w:tab w:val="right" w:leader="dot" w:pos="8630"/>
        </w:tabs>
        <w:rPr>
          <w:rFonts w:ascii="Cambria" w:hAnsi="Cambria" w:eastAsia="MS Mincho"/>
          <w:b w:val="0"/>
          <w:bCs w:val="0"/>
          <w:noProof/>
          <w:sz w:val="24"/>
        </w:rPr>
      </w:pPr>
      <w:r>
        <w:rPr>
          <w:noProof/>
        </w:rPr>
        <w:t>6</w:t>
      </w:r>
      <w:r w:rsidRPr="009904CD">
        <w:rPr>
          <w:rFonts w:ascii="Cambria" w:hAnsi="Cambria" w:eastAsia="MS Mincho"/>
          <w:b w:val="0"/>
          <w:bCs w:val="0"/>
          <w:noProof/>
          <w:sz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_Toc125084255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37C9" w:rsidRDefault="000637C9" w14:paraId="66393B83" w14:textId="77777777">
      <w:r>
        <w:rPr>
          <w:rFonts w:ascii="Times New Roman" w:hAnsi="Times New Roman"/>
          <w:bCs/>
          <w:i/>
          <w:iCs/>
          <w:sz w:val="28"/>
          <w:szCs w:val="24"/>
        </w:rPr>
        <w:fldChar w:fldCharType="end"/>
      </w:r>
    </w:p>
    <w:p w:rsidR="000637C9" w:rsidRDefault="000637C9" w14:paraId="50E9DDB5" w14:textId="77777777"/>
    <w:p w:rsidR="000637C9" w:rsidRDefault="000637C9" w14:paraId="06A98B3B" w14:textId="77777777">
      <w:pPr>
        <w:spacing w:after="0"/>
      </w:pPr>
    </w:p>
    <w:p w:rsidR="000637C9" w:rsidRDefault="000637C9" w14:paraId="150F6F49" w14:textId="77777777">
      <w:pPr>
        <w:pStyle w:val="BodyText"/>
        <w:rPr>
          <w:b/>
          <w:sz w:val="28"/>
        </w:rPr>
      </w:pPr>
    </w:p>
    <w:p w:rsidR="000637C9" w:rsidRDefault="000637C9" w14:paraId="153B7273" w14:textId="77777777">
      <w:pPr>
        <w:pStyle w:val="BodyText"/>
        <w:jc w:val="center"/>
        <w:rPr>
          <w:b/>
          <w:sz w:val="28"/>
        </w:rPr>
      </w:pPr>
    </w:p>
    <w:p w:rsidR="000637C9" w:rsidRDefault="000637C9" w14:paraId="2433D684" w14:textId="77777777">
      <w:pPr>
        <w:pStyle w:val="BodyText"/>
        <w:spacing w:after="0"/>
        <w:jc w:val="center"/>
        <w:rPr>
          <w:b/>
          <w:sz w:val="16"/>
        </w:rPr>
      </w:pPr>
      <w:r>
        <w:rPr>
          <w:b/>
          <w:sz w:val="28"/>
        </w:rPr>
        <w:br w:type="page"/>
      </w:r>
    </w:p>
    <w:p w:rsidR="000637C9" w:rsidRDefault="000637C9" w14:paraId="0208DAF0" w14:textId="77777777"/>
    <w:p w:rsidR="000637C9" w:rsidP="000637C9" w:rsidRDefault="000637C9" w14:paraId="004D0236" w14:textId="77777777">
      <w:pPr>
        <w:pStyle w:val="Heading1"/>
      </w:pPr>
      <w:bookmarkStart w:name="_Toc125084250" w:id="1"/>
      <w:r>
        <w:t>Progress Report Referencing Design Document</w:t>
      </w:r>
      <w:bookmarkEnd w:id="1"/>
    </w:p>
    <w:p w:rsidR="000637C9" w:rsidP="000637C9" w:rsidRDefault="000637C9" w14:paraId="4B30BACC" w14:textId="77777777">
      <w:r>
        <w:t xml:space="preserve">This is the general format for our reports.   </w:t>
      </w:r>
    </w:p>
    <w:p w:rsidR="000637C9" w:rsidP="000637C9" w:rsidRDefault="000637C9" w14:paraId="0802AA69" w14:textId="77777777">
      <w:r>
        <w:t>For this section please include:</w:t>
      </w:r>
    </w:p>
    <w:p w:rsidR="00994F72" w:rsidP="00994F72" w:rsidRDefault="00994F72" w14:paraId="4441BB55" w14:textId="77777777">
      <w:pPr>
        <w:numPr>
          <w:ilvl w:val="0"/>
          <w:numId w:val="36"/>
        </w:numPr>
      </w:pPr>
      <w:r>
        <w:t>P</w:t>
      </w:r>
      <w:r w:rsidR="000637C9">
        <w:t>rogress</w:t>
      </w:r>
      <w:r>
        <w:t xml:space="preserve"> statement</w:t>
      </w:r>
      <w:r w:rsidR="000637C9">
        <w:t xml:space="preserve"> </w:t>
      </w:r>
      <w:r w:rsidRPr="00994F72" w:rsidR="000637C9">
        <w:rPr>
          <w:b/>
          <w:i/>
        </w:rPr>
        <w:t xml:space="preserve">by each </w:t>
      </w:r>
      <w:r w:rsidRPr="00994F72" w:rsidR="000637C9">
        <w:rPr>
          <w:b/>
        </w:rPr>
        <w:t xml:space="preserve">team member with </w:t>
      </w:r>
      <w:r w:rsidRPr="00994F72" w:rsidR="000637C9">
        <w:rPr>
          <w:b/>
          <w:i/>
        </w:rPr>
        <w:t>attributions</w:t>
      </w:r>
      <w:r w:rsidRPr="00994F72" w:rsidR="000637C9">
        <w:rPr>
          <w:b/>
        </w:rPr>
        <w:t xml:space="preserve"> to each team member</w:t>
      </w:r>
      <w:r>
        <w:t xml:space="preserve">. </w:t>
      </w:r>
      <w:r>
        <w:rPr>
          <w:b/>
        </w:rPr>
        <w:t xml:space="preserve"> </w:t>
      </w:r>
      <w:r>
        <w:t>Each team member must contribute a paragraph with a detailed description of their specific contributions to the project mission.</w:t>
      </w:r>
    </w:p>
    <w:p w:rsidR="000637C9" w:rsidP="000637C9" w:rsidRDefault="00994F72" w14:paraId="2225F8C1" w14:textId="77777777">
      <w:pPr>
        <w:numPr>
          <w:ilvl w:val="0"/>
          <w:numId w:val="36"/>
        </w:numPr>
      </w:pPr>
      <w:r>
        <w:t>Describe</w:t>
      </w:r>
      <w:r w:rsidR="000637C9">
        <w:t xml:space="preserve"> problems encountered </w:t>
      </w:r>
      <w:r>
        <w:t>by the group</w:t>
      </w:r>
    </w:p>
    <w:p w:rsidR="000637C9" w:rsidP="000637C9" w:rsidRDefault="00994F72" w14:paraId="0FE215F5" w14:textId="77777777">
      <w:pPr>
        <w:numPr>
          <w:ilvl w:val="0"/>
          <w:numId w:val="36"/>
        </w:numPr>
      </w:pPr>
      <w:r>
        <w:t>Describe</w:t>
      </w:r>
      <w:r w:rsidR="000637C9">
        <w:t xml:space="preserve"> solutions developed</w:t>
      </w:r>
      <w:r>
        <w:t xml:space="preserve"> by the group</w:t>
      </w:r>
    </w:p>
    <w:p w:rsidR="000637C9" w:rsidP="000637C9" w:rsidRDefault="00994F72" w14:paraId="61B9397A" w14:textId="77777777">
      <w:pPr>
        <w:numPr>
          <w:ilvl w:val="0"/>
          <w:numId w:val="36"/>
        </w:numPr>
      </w:pPr>
      <w:r>
        <w:t>Describe</w:t>
      </w:r>
      <w:r w:rsidR="000637C9">
        <w:t xml:space="preserve"> proposed changes in plans</w:t>
      </w:r>
      <w:r>
        <w:t xml:space="preserve"> by the group</w:t>
      </w:r>
    </w:p>
    <w:p w:rsidR="000637C9" w:rsidP="000637C9" w:rsidRDefault="000637C9" w14:paraId="001565ED" w14:textId="77777777">
      <w:pPr>
        <w:numPr>
          <w:ilvl w:val="0"/>
          <w:numId w:val="36"/>
        </w:numPr>
      </w:pPr>
      <w:r>
        <w:t xml:space="preserve">Describe any changes in schedule </w:t>
      </w:r>
      <w:r w:rsidR="00994F72">
        <w:t>by the group and approaches for resolving schedule delays.</w:t>
      </w:r>
    </w:p>
    <w:p w:rsidR="000637C9" w:rsidP="000637C9" w:rsidRDefault="07E5618E" w14:paraId="03AFFA30" w14:textId="77777777">
      <w:pPr>
        <w:numPr>
          <w:ilvl w:val="0"/>
          <w:numId w:val="36"/>
        </w:numPr>
      </w:pPr>
      <w:r>
        <w:t xml:space="preserve">Changes that result in design modifications (for example a new interface specification) must also be reflected in design document with a revision update </w:t>
      </w:r>
    </w:p>
    <w:p w:rsidR="07E5618E" w:rsidP="07E5618E" w:rsidRDefault="07E5618E" w14:paraId="19C0A694" w14:textId="35DE65C7"/>
    <w:p w:rsidR="07E5618E" w:rsidP="07E5618E" w:rsidRDefault="07E5618E" w14:paraId="4D30058D" w14:textId="2CA719DF">
      <w:r>
        <w:t>Progress by each team member:</w:t>
      </w:r>
    </w:p>
    <w:p w:rsidR="07E5618E" w:rsidP="07E5618E" w:rsidRDefault="07E5618E" w14:paraId="652AD194" w14:textId="5B5487D2">
      <w:pPr>
        <w:ind w:left="720"/>
      </w:pPr>
      <w:r w:rsidR="644A8957">
        <w:rPr/>
        <w:t xml:space="preserve">Peidong Chen: </w:t>
      </w:r>
      <w:r w:rsidR="644A8957">
        <w:rPr/>
        <w:t xml:space="preserve">Rewrite all the code from Python to C code. I have done several C code so that the Edison board can communicate with the server. I have implemented multithread, http request, json encoding and decoding, </w:t>
      </w:r>
      <w:r w:rsidR="644A8957">
        <w:rPr/>
        <w:t>hash, pwm</w:t>
      </w:r>
      <w:r w:rsidR="644A8957">
        <w:rPr/>
        <w:t xml:space="preserve"> in C code. Also we can use iPhone </w:t>
      </w:r>
      <w:r w:rsidR="644A8957">
        <w:rPr/>
        <w:t>and iP</w:t>
      </w:r>
      <w:r w:rsidR="644A8957">
        <w:rPr/>
        <w:t>ad</w:t>
      </w:r>
      <w:r w:rsidR="644A8957">
        <w:rPr/>
        <w:t xml:space="preserve"> </w:t>
      </w:r>
      <w:r w:rsidR="644A8957">
        <w:rPr/>
        <w:t xml:space="preserve">to </w:t>
      </w:r>
      <w:r w:rsidR="644A8957">
        <w:rPr/>
        <w:t>control the Edison board.</w:t>
      </w:r>
    </w:p>
    <w:p w:rsidR="07E5618E" w:rsidP="07E5618E" w:rsidRDefault="07E5618E" w14:paraId="3F335AE5" w14:textId="20B7C1A2">
      <w:pPr>
        <w:ind w:left="720" w:firstLine="720"/>
      </w:pPr>
    </w:p>
    <w:p w:rsidR="07E5618E" w:rsidP="07E5618E" w:rsidRDefault="07E5618E" w14:paraId="6B24715F" w14:textId="6E6450ED">
      <w:pPr>
        <w:ind w:left="720"/>
      </w:pPr>
      <w:r w:rsidR="644A8957">
        <w:rPr/>
        <w:t xml:space="preserve">Yitian Hu: </w:t>
      </w:r>
      <w:r w:rsidR="644A8957">
        <w:rPr/>
        <w:t>Mainly complete</w:t>
      </w:r>
      <w:r w:rsidR="644A8957">
        <w:rPr/>
        <w:t xml:space="preserve"> the solder</w:t>
      </w:r>
      <w:r w:rsidR="644A8957">
        <w:rPr/>
        <w:t xml:space="preserve"> work</w:t>
      </w:r>
      <w:r w:rsidR="644A8957">
        <w:rPr/>
        <w:t xml:space="preserve"> </w:t>
      </w:r>
      <w:r w:rsidR="644A8957">
        <w:rPr/>
        <w:t xml:space="preserve">of </w:t>
      </w:r>
      <w:r w:rsidR="644A8957">
        <w:rPr/>
        <w:t xml:space="preserve">the </w:t>
      </w:r>
      <w:r w:rsidR="644A8957">
        <w:rPr/>
        <w:t>po</w:t>
      </w:r>
      <w:r w:rsidR="644A8957">
        <w:rPr/>
        <w:t>wer distri</w:t>
      </w:r>
      <w:r w:rsidR="644A8957">
        <w:rPr/>
        <w:t>bution board and ESC</w:t>
      </w:r>
      <w:r w:rsidR="644A8957">
        <w:rPr/>
        <w:t xml:space="preserve"> connector</w:t>
      </w:r>
      <w:r w:rsidR="644A8957">
        <w:rPr/>
        <w:t xml:space="preserve">; </w:t>
      </w:r>
      <w:r w:rsidR="644A8957">
        <w:rPr/>
        <w:t>use the raw data read from the MPU9250 sensor to get stable and reliable yaw, pitch and roll based on the Madgwick AHRS algorithm</w:t>
      </w:r>
      <w:r w:rsidR="644A8957">
        <w:rPr/>
        <w:t xml:space="preserve">; Study </w:t>
      </w:r>
      <w:r w:rsidR="644A8957">
        <w:rPr/>
        <w:t>the PID control algorithm.</w:t>
      </w:r>
    </w:p>
    <w:p w:rsidR="07E5618E" w:rsidP="07E5618E" w:rsidRDefault="07E5618E" w14:paraId="1864CD5D" w14:textId="7A03E66A">
      <w:pPr>
        <w:ind w:left="720"/>
      </w:pPr>
    </w:p>
    <w:p w:rsidR="07E5618E" w:rsidP="07E5618E" w:rsidRDefault="07E5618E" w14:paraId="42E97816" w14:textId="357ECEF1">
      <w:pPr>
        <w:ind w:left="720"/>
      </w:pPr>
      <w:r w:rsidR="644A8957">
        <w:rPr/>
        <w:t xml:space="preserve">Jiayu Guo: </w:t>
      </w:r>
      <w:r w:rsidR="644A8957">
        <w:rPr/>
        <w:t xml:space="preserve"> I</w:t>
      </w:r>
      <w:r w:rsidR="644A8957">
        <w:rPr/>
        <w:t>mp</w:t>
      </w:r>
      <w:r w:rsidR="644A8957">
        <w:rPr/>
        <w:t>r</w:t>
      </w:r>
      <w:r w:rsidR="644A8957">
        <w:rPr/>
        <w:t>ov</w:t>
      </w:r>
      <w:r w:rsidR="644A8957">
        <w:rPr/>
        <w:t>e</w:t>
      </w:r>
      <w:r w:rsidR="644A8957">
        <w:rPr/>
        <w:t xml:space="preserve"> the ultrasonic </w:t>
      </w:r>
      <w:r w:rsidR="644A8957">
        <w:rPr/>
        <w:t>se</w:t>
      </w:r>
      <w:r w:rsidR="644A8957">
        <w:rPr/>
        <w:t xml:space="preserve">nsor </w:t>
      </w:r>
      <w:r w:rsidR="644A8957">
        <w:rPr/>
        <w:t>mod</w:t>
      </w:r>
      <w:r w:rsidR="644A8957">
        <w:rPr/>
        <w:t>u</w:t>
      </w:r>
      <w:r w:rsidR="644A8957">
        <w:rPr/>
        <w:t>le</w:t>
      </w:r>
      <w:r w:rsidR="644A8957">
        <w:rPr/>
        <w:t xml:space="preserve"> </w:t>
      </w:r>
      <w:r w:rsidR="644A8957">
        <w:rPr/>
        <w:t>w</w:t>
      </w:r>
      <w:r w:rsidR="644A8957">
        <w:rPr/>
        <w:t>it</w:t>
      </w:r>
      <w:r w:rsidR="644A8957">
        <w:rPr/>
        <w:t xml:space="preserve">h </w:t>
      </w:r>
      <w:r w:rsidR="644A8957">
        <w:rPr/>
        <w:t>6</w:t>
      </w:r>
      <w:r w:rsidR="644A8957">
        <w:rPr/>
        <w:t xml:space="preserve"> </w:t>
      </w:r>
      <w:r w:rsidR="644A8957">
        <w:rPr/>
        <w:t>ult</w:t>
      </w:r>
      <w:r w:rsidR="644A8957">
        <w:rPr/>
        <w:t>r</w:t>
      </w:r>
      <w:r w:rsidR="644A8957">
        <w:rPr/>
        <w:t xml:space="preserve">asonic </w:t>
      </w:r>
      <w:r w:rsidR="644A8957">
        <w:rPr/>
        <w:t xml:space="preserve">and </w:t>
      </w:r>
      <w:r w:rsidR="644A8957">
        <w:rPr/>
        <w:t>c</w:t>
      </w:r>
      <w:r w:rsidR="644A8957">
        <w:rPr/>
        <w:t>o</w:t>
      </w:r>
      <w:r w:rsidR="644A8957">
        <w:rPr/>
        <w:t>m</w:t>
      </w:r>
      <w:r w:rsidR="644A8957">
        <w:rPr/>
        <w:t>b</w:t>
      </w:r>
      <w:r w:rsidR="644A8957">
        <w:rPr/>
        <w:t>ine</w:t>
      </w:r>
      <w:r w:rsidR="644A8957">
        <w:rPr/>
        <w:t xml:space="preserve"> the I2c control t</w:t>
      </w:r>
      <w:r w:rsidR="644A8957">
        <w:rPr/>
        <w:t>o multithread program</w:t>
      </w:r>
      <w:r w:rsidR="644A8957">
        <w:rPr/>
        <w:t>.</w:t>
      </w:r>
      <w:r w:rsidR="644A8957">
        <w:rPr/>
        <w:t xml:space="preserve"> </w:t>
      </w:r>
    </w:p>
    <w:p w:rsidR="07E5618E" w:rsidP="07E5618E" w:rsidRDefault="07E5618E" w14:paraId="6D0BA30A" w14:textId="10293F39">
      <w:pPr>
        <w:ind w:left="720"/>
      </w:pPr>
    </w:p>
    <w:p w:rsidR="644A8957" w:rsidP="644A8957" w:rsidRDefault="644A8957" w14:paraId="02AE39AD" w14:textId="27FD3E8F">
      <w:pPr>
        <w:ind w:left="720"/>
      </w:pPr>
      <w:r w:rsidR="644A8957">
        <w:rPr/>
        <w:t>Yang Yang:</w:t>
      </w:r>
      <w:r w:rsidR="644A8957">
        <w:rPr/>
        <w:t xml:space="preserve"> </w:t>
      </w:r>
      <w:r w:rsidR="644A8957">
        <w:rPr/>
        <w:t xml:space="preserve">IOS </w:t>
      </w:r>
      <w:r w:rsidR="644A8957">
        <w:rPr/>
        <w:t>control</w:t>
      </w:r>
      <w:r w:rsidR="644A8957">
        <w:rPr/>
        <w:t xml:space="preserve"> application</w:t>
      </w:r>
      <w:r w:rsidR="644A8957">
        <w:rPr/>
        <w:t xml:space="preserve"> debug</w:t>
      </w:r>
      <w:r w:rsidR="644A8957">
        <w:rPr/>
        <w:t>;</w:t>
      </w:r>
      <w:r w:rsidR="644A8957">
        <w:rPr/>
        <w:t xml:space="preserve"> </w:t>
      </w:r>
      <w:r w:rsidR="644A8957">
        <w:rPr/>
        <w:t>I</w:t>
      </w:r>
      <w:r w:rsidR="644A8957">
        <w:rPr/>
        <w:t>mplemented multithread, http request, json encoding and decoding</w:t>
      </w:r>
      <w:r w:rsidR="644A8957">
        <w:rPr/>
        <w:t xml:space="preserve"> in C</w:t>
      </w:r>
      <w:r w:rsidR="644A8957">
        <w:rPr/>
        <w:t>;</w:t>
      </w:r>
      <w:r w:rsidR="644A8957">
        <w:rPr/>
        <w:t xml:space="preserve"> </w:t>
      </w:r>
      <w:r w:rsidR="644A8957">
        <w:rPr/>
        <w:t>Stud</w:t>
      </w:r>
      <w:r w:rsidR="644A8957">
        <w:rPr/>
        <w:t>y and i</w:t>
      </w:r>
      <w:r w:rsidR="644A8957">
        <w:rPr/>
        <w:t>m</w:t>
      </w:r>
      <w:r w:rsidR="644A8957">
        <w:rPr/>
        <w:t>ple</w:t>
      </w:r>
      <w:r w:rsidR="644A8957">
        <w:rPr/>
        <w:t>men</w:t>
      </w:r>
      <w:r w:rsidR="644A8957">
        <w:rPr/>
        <w:t>t</w:t>
      </w:r>
      <w:r w:rsidR="644A8957">
        <w:rPr/>
        <w:t xml:space="preserve"> </w:t>
      </w:r>
      <w:r w:rsidR="644A8957">
        <w:rPr/>
        <w:t>P</w:t>
      </w:r>
      <w:r w:rsidR="644A8957">
        <w:rPr/>
        <w:t>I</w:t>
      </w:r>
      <w:r w:rsidR="644A8957">
        <w:rPr/>
        <w:t>D</w:t>
      </w:r>
      <w:r w:rsidR="644A8957">
        <w:rPr/>
        <w:t xml:space="preserve"> </w:t>
      </w:r>
      <w:r w:rsidR="644A8957">
        <w:rPr/>
        <w:t xml:space="preserve">control </w:t>
      </w:r>
      <w:r w:rsidRPr="644A8957" w:rsidR="644A8957">
        <w:rPr>
          <w:rFonts w:ascii="Arial" w:hAnsi="Arial" w:eastAsia="Arial" w:cs="Arial"/>
          <w:sz w:val="22"/>
          <w:szCs w:val="22"/>
        </w:rPr>
        <w:t xml:space="preserve">algorithm </w:t>
      </w:r>
      <w:r w:rsidR="644A8957">
        <w:rPr/>
        <w:t>in C</w:t>
      </w:r>
      <w:r w:rsidR="644A8957">
        <w:rPr/>
        <w:t>, which can be us</w:t>
      </w:r>
      <w:r w:rsidR="644A8957">
        <w:rPr/>
        <w:t>ed t</w:t>
      </w:r>
      <w:r w:rsidR="644A8957">
        <w:rPr/>
        <w:t xml:space="preserve">o </w:t>
      </w:r>
      <w:r w:rsidR="644A8957">
        <w:rPr/>
        <w:t>prov</w:t>
      </w:r>
      <w:r w:rsidR="644A8957">
        <w:rPr/>
        <w:t xml:space="preserve">ide a </w:t>
      </w:r>
      <w:r w:rsidR="644A8957">
        <w:rPr/>
        <w:t>st</w:t>
      </w:r>
      <w:r w:rsidR="644A8957">
        <w:rPr/>
        <w:t>able</w:t>
      </w:r>
      <w:r w:rsidR="644A8957">
        <w:rPr/>
        <w:t xml:space="preserve"> </w:t>
      </w:r>
      <w:r w:rsidR="644A8957">
        <w:rPr/>
        <w:t>con</w:t>
      </w:r>
      <w:r w:rsidR="644A8957">
        <w:rPr/>
        <w:t>t</w:t>
      </w:r>
      <w:r w:rsidR="644A8957">
        <w:rPr/>
        <w:t>ro</w:t>
      </w:r>
      <w:r w:rsidR="644A8957">
        <w:rPr/>
        <w:t>l</w:t>
      </w:r>
      <w:r w:rsidR="644A8957">
        <w:rPr/>
        <w:t xml:space="preserve"> fro</w:t>
      </w:r>
      <w:r w:rsidR="644A8957">
        <w:rPr/>
        <w:t xml:space="preserve">m </w:t>
      </w:r>
      <w:r w:rsidR="644A8957">
        <w:rPr/>
        <w:t>the value</w:t>
      </w:r>
      <w:r w:rsidR="644A8957">
        <w:rPr/>
        <w:t xml:space="preserve"> of yaw</w:t>
      </w:r>
      <w:r w:rsidR="644A8957">
        <w:rPr/>
        <w:t>, pitch and roll.</w:t>
      </w:r>
    </w:p>
    <w:p w:rsidR="644A8957" w:rsidP="644A8957" w:rsidRDefault="644A8957" w14:paraId="6D2FF5B9" w14:textId="52B469EE">
      <w:pPr>
        <w:pStyle w:val="Normal"/>
        <w:ind w:left="720"/>
      </w:pPr>
    </w:p>
    <w:p w:rsidR="000637C9" w:rsidRDefault="07E5618E" w14:paraId="26359D42" w14:textId="1C0FAE8E">
      <w:r>
        <w:t xml:space="preserve">       </w:t>
      </w:r>
    </w:p>
    <w:p w:rsidR="000637C9" w:rsidRDefault="07E5618E" w14:paraId="52A3DBD1" w14:textId="4D71C9F1">
      <w:r>
        <w:t xml:space="preserve">       </w:t>
      </w:r>
    </w:p>
    <w:p w:rsidR="644A8957" w:rsidRDefault="644A8957" w14:noSpellErr="1" w14:paraId="287F682B" w14:textId="0A7333F7">
      <w:r w:rsidR="644A8957">
        <w:rPr/>
        <w:t xml:space="preserve">       Problems:</w:t>
      </w:r>
    </w:p>
    <w:p w:rsidR="644A8957" w:rsidP="644A8957" w:rsidRDefault="644A8957" w14:paraId="44551877" w14:textId="0776E3C9">
      <w:pPr>
        <w:pStyle w:val="Normal"/>
        <w:numPr>
          <w:ilvl w:val="0"/>
          <w:numId w:val="2"/>
        </w:numPr>
        <w:ind w:firstLine="400"/>
        <w:rPr>
          <w:rFonts w:ascii="Arial" w:hAnsi="Arial" w:eastAsia="Arial" w:cs="Arial"/>
        </w:rPr>
      </w:pPr>
      <w:r w:rsidRPr="644A8957" w:rsidR="644A8957">
        <w:rPr>
          <w:rFonts w:ascii="Arial" w:hAnsi="Arial" w:eastAsia="Arial" w:cs="Arial"/>
          <w:color w:val="222222"/>
        </w:rPr>
        <w:t>Because</w:t>
      </w:r>
      <w:r w:rsidRPr="644A8957" w:rsidR="644A8957">
        <w:rPr>
          <w:rFonts w:ascii="Arial" w:hAnsi="Arial" w:eastAsia="Arial" w:cs="Arial"/>
          <w:color w:val="222222"/>
        </w:rPr>
        <w:t xml:space="preserve"> the Amazon shipment is delayed and the 3</w:t>
      </w:r>
      <w:r w:rsidRPr="644A8957" w:rsidR="644A8957">
        <w:rPr>
          <w:rFonts w:ascii="Arial" w:hAnsi="Arial" w:eastAsia="Arial" w:cs="Arial"/>
          <w:color w:val="222222"/>
        </w:rPr>
        <w:t xml:space="preserve">D printer </w:t>
      </w:r>
      <w:r w:rsidRPr="644A8957" w:rsidR="644A8957">
        <w:rPr>
          <w:rFonts w:ascii="Arial" w:hAnsi="Arial" w:eastAsia="Arial" w:cs="Arial"/>
          <w:color w:val="222222"/>
        </w:rPr>
        <w:t>cannot work</w:t>
      </w:r>
      <w:r w:rsidRPr="644A8957" w:rsidR="644A8957">
        <w:rPr>
          <w:rFonts w:ascii="Arial" w:hAnsi="Arial" w:eastAsia="Arial" w:cs="Arial"/>
          <w:color w:val="222222"/>
        </w:rPr>
        <w:t xml:space="preserve"> </w:t>
      </w:r>
      <w:r w:rsidRPr="644A8957" w:rsidR="644A8957">
        <w:rPr>
          <w:rFonts w:ascii="Arial" w:hAnsi="Arial" w:eastAsia="Arial" w:cs="Arial"/>
          <w:color w:val="222222"/>
        </w:rPr>
        <w:t xml:space="preserve">for one week, we </w:t>
      </w:r>
      <w:r w:rsidRPr="644A8957" w:rsidR="644A8957">
        <w:rPr>
          <w:rFonts w:ascii="Arial" w:hAnsi="Arial" w:eastAsia="Arial" w:cs="Arial"/>
          <w:color w:val="222222"/>
        </w:rPr>
        <w:t>can</w:t>
      </w:r>
      <w:r w:rsidRPr="644A8957" w:rsidR="644A8957">
        <w:rPr>
          <w:rFonts w:ascii="Arial" w:hAnsi="Arial" w:eastAsia="Arial" w:cs="Arial"/>
          <w:color w:val="222222"/>
        </w:rPr>
        <w:t>n</w:t>
      </w:r>
      <w:r w:rsidRPr="644A8957" w:rsidR="644A8957">
        <w:rPr>
          <w:rFonts w:ascii="Arial" w:hAnsi="Arial" w:eastAsia="Arial" w:cs="Arial"/>
          <w:color w:val="222222"/>
        </w:rPr>
        <w:t>ot</w:t>
      </w:r>
      <w:r w:rsidRPr="644A8957" w:rsidR="644A8957">
        <w:rPr>
          <w:rFonts w:ascii="Arial" w:hAnsi="Arial" w:eastAsia="Arial" w:cs="Arial"/>
          <w:color w:val="222222"/>
        </w:rPr>
        <w:t xml:space="preserve"> </w:t>
      </w:r>
      <w:r w:rsidRPr="644A8957" w:rsidR="644A8957">
        <w:rPr>
          <w:rFonts w:ascii="Arial" w:hAnsi="Arial" w:eastAsia="Arial" w:cs="Arial"/>
          <w:color w:val="222222"/>
        </w:rPr>
        <w:t>do</w:t>
      </w:r>
      <w:r w:rsidRPr="644A8957" w:rsidR="644A8957">
        <w:rPr>
          <w:rFonts w:ascii="Arial" w:hAnsi="Arial" w:eastAsia="Arial" w:cs="Arial"/>
          <w:color w:val="222222"/>
        </w:rPr>
        <w:t xml:space="preserve"> </w:t>
      </w:r>
      <w:r w:rsidRPr="644A8957" w:rsidR="644A8957">
        <w:rPr>
          <w:rFonts w:ascii="Arial" w:hAnsi="Arial" w:eastAsia="Arial" w:cs="Arial"/>
          <w:color w:val="222222"/>
        </w:rPr>
        <w:t>furth</w:t>
      </w:r>
      <w:r w:rsidRPr="644A8957" w:rsidR="644A8957">
        <w:rPr>
          <w:rFonts w:ascii="Arial" w:hAnsi="Arial" w:eastAsia="Arial" w:cs="Arial"/>
          <w:color w:val="222222"/>
        </w:rPr>
        <w:t>e</w:t>
      </w:r>
      <w:r w:rsidRPr="644A8957" w:rsidR="644A8957">
        <w:rPr>
          <w:rFonts w:ascii="Arial" w:hAnsi="Arial" w:eastAsia="Arial" w:cs="Arial"/>
          <w:color w:val="222222"/>
        </w:rPr>
        <w:t xml:space="preserve">r </w:t>
      </w:r>
      <w:r w:rsidRPr="644A8957" w:rsidR="644A8957">
        <w:rPr>
          <w:rFonts w:ascii="Arial" w:hAnsi="Arial" w:eastAsia="Arial" w:cs="Arial"/>
          <w:color w:val="222222"/>
        </w:rPr>
        <w:t>me</w:t>
      </w:r>
      <w:r w:rsidRPr="644A8957" w:rsidR="644A8957">
        <w:rPr>
          <w:rFonts w:ascii="Arial" w:hAnsi="Arial" w:eastAsia="Arial" w:cs="Arial"/>
          <w:color w:val="222222"/>
        </w:rPr>
        <w:t>ch</w:t>
      </w:r>
      <w:r w:rsidRPr="644A8957" w:rsidR="644A8957">
        <w:rPr>
          <w:rFonts w:ascii="Arial" w:hAnsi="Arial" w:eastAsia="Arial" w:cs="Arial"/>
          <w:color w:val="222222"/>
        </w:rPr>
        <w:t xml:space="preserve">anical work of </w:t>
      </w:r>
      <w:r w:rsidRPr="644A8957" w:rsidR="644A8957">
        <w:rPr>
          <w:rFonts w:ascii="Arial" w:hAnsi="Arial" w:eastAsia="Arial" w:cs="Arial"/>
          <w:color w:val="222222"/>
        </w:rPr>
        <w:t>o</w:t>
      </w:r>
      <w:r w:rsidRPr="644A8957" w:rsidR="644A8957">
        <w:rPr>
          <w:rFonts w:ascii="Arial" w:hAnsi="Arial" w:eastAsia="Arial" w:cs="Arial"/>
          <w:color w:val="222222"/>
        </w:rPr>
        <w:t>ur drone</w:t>
      </w:r>
      <w:r w:rsidRPr="644A8957" w:rsidR="644A8957">
        <w:rPr>
          <w:rFonts w:ascii="Arial" w:hAnsi="Arial" w:eastAsia="Arial" w:cs="Arial"/>
          <w:color w:val="222222"/>
        </w:rPr>
        <w:t>.</w:t>
      </w:r>
    </w:p>
    <w:p w:rsidR="644A8957" w:rsidP="644A8957" w:rsidRDefault="644A8957" w14:noSpellErr="1" w14:paraId="2E814675" w14:textId="43990B81">
      <w:pPr>
        <w:pStyle w:val="Normal"/>
        <w:numPr>
          <w:ilvl w:val="0"/>
          <w:numId w:val="2"/>
        </w:numPr>
        <w:ind w:firstLine="400"/>
        <w:rPr>
          <w:rFonts w:ascii="Arial" w:hAnsi="Arial" w:eastAsia="Arial" w:cs="Arial"/>
        </w:rPr>
      </w:pPr>
      <w:r w:rsidRPr="644A8957" w:rsidR="644A8957">
        <w:rPr>
          <w:rFonts w:ascii="Arial" w:hAnsi="Arial" w:eastAsia="Arial" w:cs="Arial"/>
          <w:color w:val="222222"/>
        </w:rPr>
        <w:t>W</w:t>
      </w:r>
      <w:r w:rsidRPr="644A8957" w:rsidR="644A8957">
        <w:rPr>
          <w:rFonts w:ascii="Arial" w:hAnsi="Arial" w:eastAsia="Arial" w:cs="Arial"/>
          <w:color w:val="222222"/>
        </w:rPr>
        <w:t xml:space="preserve">e need real flight experiment to adjust </w:t>
      </w:r>
      <w:r w:rsidRPr="644A8957" w:rsidR="644A8957">
        <w:rPr>
          <w:rFonts w:ascii="Arial" w:hAnsi="Arial" w:eastAsia="Arial" w:cs="Arial"/>
          <w:color w:val="222222"/>
        </w:rPr>
        <w:t xml:space="preserve">PID </w:t>
      </w:r>
      <w:r w:rsidRPr="644A8957" w:rsidR="644A8957">
        <w:rPr>
          <w:rFonts w:ascii="Arial" w:hAnsi="Arial" w:eastAsia="Arial" w:cs="Arial"/>
          <w:color w:val="222222"/>
        </w:rPr>
        <w:t>parameters, which might take much time.</w:t>
      </w:r>
    </w:p>
    <w:p w:rsidR="644A8957" w:rsidP="644A8957" w:rsidRDefault="644A8957" w14:paraId="54860840" w14:textId="5528297A">
      <w:pPr>
        <w:pStyle w:val="Normal"/>
        <w:ind w:firstLine="0"/>
      </w:pPr>
    </w:p>
    <w:p w:rsidR="07E5618E" w:rsidP="07E5618E" w:rsidRDefault="07E5618E" w14:paraId="13527661" w14:textId="5442FC0B"/>
    <w:p w:rsidR="000637C9" w:rsidP="000637C9" w:rsidRDefault="000637C9" w14:paraId="39928478" w14:textId="77777777">
      <w:pPr>
        <w:pStyle w:val="Heading1"/>
      </w:pPr>
      <w:bookmarkStart w:name="_Toc125084251" w:id="2"/>
      <w:r>
        <w:t>Source Code</w:t>
      </w:r>
      <w:bookmarkEnd w:id="2"/>
    </w:p>
    <w:p w:rsidR="000637C9" w:rsidP="000637C9" w:rsidRDefault="000637C9" w14:paraId="29415FAF" w14:textId="77777777">
      <w:r>
        <w:t>This section includes a source code develo</w:t>
      </w:r>
      <w:r w:rsidR="00DF4E53">
        <w:t xml:space="preserve">pment history.  This may </w:t>
      </w:r>
      <w:r>
        <w:t>be a li</w:t>
      </w:r>
      <w:r w:rsidR="00DF4E53">
        <w:t xml:space="preserve">st and description of </w:t>
      </w:r>
      <w:r>
        <w:t>modules that have been developed along with a brief description (one sentence).</w:t>
      </w:r>
    </w:p>
    <w:p w:rsidR="000637C9" w:rsidP="000637C9" w:rsidRDefault="000637C9" w14:paraId="0B568709" w14:textId="77777777">
      <w:r>
        <w:t>This may also include source code excerpts or entire programs that have been developed that you feel are important to highlight.</w:t>
      </w:r>
    </w:p>
    <w:p w:rsidR="003163C3" w:rsidP="000637C9" w:rsidRDefault="003163C3" w14:paraId="0A444FA0" w14:textId="77777777"/>
    <w:p w:rsidR="003163C3" w:rsidP="000637C9" w:rsidRDefault="07E5618E" w14:paraId="4F5DC901" w14:noSpellErr="1" w14:textId="110E7EE5">
      <w:r w:rsidR="644A8957">
        <w:rPr/>
        <w:t xml:space="preserve">Our source </w:t>
      </w:r>
      <w:r w:rsidR="644A8957">
        <w:rPr/>
        <w:t xml:space="preserve">code is on </w:t>
      </w:r>
      <w:hyperlink r:id="Rc5cc6e30d09f4de9">
        <w:r w:rsidRPr="644A8957" w:rsidR="644A8957">
          <w:rPr>
            <w:rStyle w:val="Hyperlink"/>
          </w:rPr>
          <w:t>www.github.com/peidong/drone</w:t>
        </w:r>
      </w:hyperlink>
      <w:r w:rsidR="644A8957">
        <w:rPr/>
        <w:t>.</w:t>
      </w:r>
    </w:p>
    <w:p w:rsidR="644A8957" w:rsidP="644A8957" w:rsidRDefault="644A8957" w14:noSpellErr="1" w14:paraId="7B6811E7" w14:textId="54CDF34F">
      <w:pPr>
        <w:ind w:left="0" w:firstLine="0"/>
      </w:pPr>
      <w:hyperlink r:id="Rbd99889d1d004270">
        <w:r w:rsidRPr="644A8957" w:rsidR="644A8957">
          <w:rPr>
            <w:rStyle w:val="Hyperlink"/>
            <w:rFonts w:ascii="Arial" w:hAnsi="Arial" w:eastAsia="Arial" w:cs="Arial"/>
            <w:sz w:val="21"/>
            <w:szCs w:val="21"/>
          </w:rPr>
          <w:t>https://github.com/peidong/drone/tree/master/Edison/main</w:t>
        </w:r>
      </w:hyperlink>
    </w:p>
    <w:p w:rsidR="644A8957" w:rsidP="644A8957" w:rsidRDefault="644A8957" w14:noSpellErr="1" w14:paraId="2D4945E3" w14:textId="09801E2C">
      <w:pPr>
        <w:pStyle w:val="Normal"/>
      </w:pPr>
    </w:p>
    <w:p w:rsidR="003163C3" w:rsidP="000637C9" w:rsidRDefault="003163C3" w14:paraId="574767BD" w14:textId="77777777"/>
    <w:p w:rsidR="00DF4E53" w:rsidP="00DF4E53" w:rsidRDefault="00DF4E53" w14:paraId="582D9516" w14:textId="77777777">
      <w:pPr>
        <w:pStyle w:val="Heading1"/>
      </w:pPr>
      <w:r>
        <w:t>Platform Development</w:t>
      </w:r>
    </w:p>
    <w:p w:rsidR="00DF4E53" w:rsidP="00DF4E53" w:rsidRDefault="00DF4E53" w14:paraId="56710FFB" w14:textId="77777777">
      <w:r>
        <w:t xml:space="preserve">This section includes </w:t>
      </w:r>
      <w:r w:rsidR="006434D9">
        <w:t>a platform development history</w:t>
      </w:r>
      <w:r>
        <w:t>.  This may be a list and description of systems including sensor systems, sensor components, embedded platform components and any other assets that have been developed along with a brief description (one sentence).</w:t>
      </w:r>
    </w:p>
    <w:p w:rsidR="000637C9" w:rsidRDefault="07E5618E" w14:paraId="4BB5FB06" w14:textId="38288150">
      <w:r>
        <w:t>This may also include architectural diagrams and images of systems have been developed that you feel are important to highlight.</w:t>
      </w:r>
    </w:p>
    <w:p w:rsidR="07E5618E" w:rsidP="07E5618E" w:rsidRDefault="07E5618E" w14:paraId="486FCDC9" w14:textId="33B20089"/>
    <w:p w:rsidR="644A8957" w:rsidP="644A8957" w:rsidRDefault="644A8957" w14:noSpellErr="1" w14:paraId="29174A3E" w14:textId="66553567">
      <w:pPr>
        <w:pStyle w:val="Normal"/>
      </w:pPr>
      <w:r w:rsidR="644A8957">
        <w:rPr/>
        <w:t>T</w:t>
      </w:r>
      <w:r w:rsidR="644A8957">
        <w:rPr/>
        <w:t>he</w:t>
      </w:r>
      <w:r w:rsidR="644A8957">
        <w:rPr/>
        <w:t xml:space="preserve"> </w:t>
      </w:r>
      <w:r w:rsidR="644A8957">
        <w:rPr/>
        <w:t>drone that we assem</w:t>
      </w:r>
      <w:r w:rsidR="644A8957">
        <w:rPr/>
        <w:t>b</w:t>
      </w:r>
      <w:r w:rsidR="644A8957">
        <w:rPr/>
        <w:t>l</w:t>
      </w:r>
      <w:r w:rsidR="644A8957">
        <w:rPr/>
        <w:t>ed</w:t>
      </w:r>
      <w:r w:rsidR="644A8957">
        <w:rPr/>
        <w:t xml:space="preserve"> show</w:t>
      </w:r>
      <w:r w:rsidR="644A8957">
        <w:rPr/>
        <w:t>s in the figure below.</w:t>
      </w:r>
    </w:p>
    <w:p w:rsidR="644A8957" w:rsidP="644A8957" w:rsidRDefault="644A8957" w14:noSpellErr="1" w14:paraId="54FA414F" w14:textId="5E5F6530">
      <w:pPr>
        <w:jc w:val="center"/>
      </w:pPr>
      <w:r>
        <w:drawing>
          <wp:inline wp14:editId="5D2B4CDF" wp14:anchorId="79B95B6B">
            <wp:extent cx="3571876" cy="2672528"/>
            <wp:effectExtent l="0" t="0" r="0" b="0"/>
            <wp:docPr id="1202981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d8b3dc5d65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6" cy="26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C3" w:rsidRDefault="003163C3" w14:paraId="5C602FA3" w14:textId="77777777"/>
    <w:p w:rsidR="000637C9" w:rsidP="000637C9" w:rsidRDefault="000637C9" w14:paraId="595FBE4D" w14:textId="77777777">
      <w:pPr>
        <w:pStyle w:val="Heading1"/>
      </w:pPr>
      <w:bookmarkStart w:name="_Toc125084252" w:id="3"/>
      <w:r>
        <w:t>Development Progress</w:t>
      </w:r>
      <w:bookmarkEnd w:id="3"/>
    </w:p>
    <w:p w:rsidR="000637C9" w:rsidRDefault="07E5618E" w14:paraId="3180DAA9" w14:textId="77777777">
      <w:r>
        <w:t>This section includes a development history of progress in the area of algorithm development, system implementation, or other areas as applicable. This may be one paragraph to one page in length.</w:t>
      </w:r>
    </w:p>
    <w:p w:rsidR="000637C9" w:rsidP="644A8957" w:rsidRDefault="000637C9" w14:noSpellErr="1" w14:paraId="4C0D9D66" w14:textId="0BD2A4FB">
      <w:pPr>
        <w:pStyle w:val="Normal"/>
        <w:numPr>
          <w:ilvl w:val="0"/>
          <w:numId w:val="48"/>
        </w:numPr>
        <w:rPr>
          <w:rFonts w:ascii="Arial" w:hAnsi="Arial" w:eastAsia="Arial" w:cs="Arial"/>
        </w:rPr>
      </w:pPr>
      <w:r w:rsidR="644A8957">
        <w:rPr/>
        <w:t>We can establish the communication between Edison and cloud server, which can be demonstrated with an IOS app on IPAD</w:t>
      </w:r>
    </w:p>
    <w:p w:rsidR="000637C9" w:rsidP="644A8957" w:rsidRDefault="000637C9" w14:noSpellErr="1" w14:paraId="5EDBF196" w14:textId="0ECEA46A">
      <w:pPr>
        <w:pStyle w:val="Normal"/>
        <w:numPr>
          <w:ilvl w:val="0"/>
          <w:numId w:val="48"/>
        </w:numPr>
        <w:rPr>
          <w:rFonts w:ascii="Arial" w:hAnsi="Arial" w:eastAsia="Arial" w:cs="Arial"/>
        </w:rPr>
      </w:pP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We can read 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he real-time pitch, roll and yaw through sensor fusion using the MPU9250 sensor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.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The algo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rithm needs a small amount of time to do initialization for all thre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a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ngle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.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So if the drone is not exactly heading the reference direction that we defined in our code, it will take some time to initialize. We can see the yaw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rising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from 0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or falling from 360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in those figures below.</w:t>
      </w:r>
    </w:p>
    <w:p w:rsidR="000637C9" w:rsidP="644A8957" w:rsidRDefault="000637C9" w14:noSpellErr="1" w14:paraId="548FDED1" w14:textId="0BB7D835">
      <w:pPr>
        <w:pStyle w:val="Normal"/>
        <w:ind w:left="720"/>
      </w:pP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In the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Fig.1.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below, the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bl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ue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li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ne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is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the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yaw. When we rotate the drone man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ually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, we can see that the yaw changes smoothly and the effect to pitch and roll is very small.</w:t>
      </w:r>
    </w:p>
    <w:p w:rsidR="000637C9" w:rsidRDefault="000637C9" w14:noSpellErr="1" w14:paraId="38FCD58B" w14:textId="4074FAE5">
      <w:r>
        <w:drawing>
          <wp:inline wp14:editId="24146FDD" wp14:anchorId="7174CC97">
            <wp:extent cx="5491415" cy="2278556"/>
            <wp:effectExtent l="0" t="0" r="0" b="0"/>
            <wp:docPr id="15782952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452a01d13c24c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15" cy="22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C9" w:rsidP="644A8957" w:rsidRDefault="000637C9" w14:paraId="4FBC1F83" w14:textId="3BC242A7">
      <w:pPr>
        <w:pStyle w:val="Normal"/>
        <w:jc w:val="center"/>
      </w:pPr>
      <w:r w:rsidRPr="644A8957" w:rsidR="644A8957">
        <w:rPr>
          <w:sz w:val="20"/>
          <w:szCs w:val="20"/>
        </w:rPr>
        <w:t>Fig.1 Change the heading of drone</w:t>
      </w:r>
    </w:p>
    <w:p w:rsidR="000637C9" w:rsidP="644A8957" w:rsidRDefault="000637C9" w14:noSpellErr="1" w14:paraId="781D4336" w14:textId="2B01797A">
      <w:pPr>
        <w:pStyle w:val="Normal"/>
        <w:jc w:val="center"/>
      </w:pPr>
    </w:p>
    <w:p w:rsidR="000637C9" w:rsidP="644A8957" w:rsidRDefault="000637C9" w14:paraId="53EFA6FC" w14:textId="74CADDB3">
      <w:pPr>
        <w:pStyle w:val="Normal"/>
        <w:ind w:left="720" w:firstLine="0"/>
      </w:pP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And in the figure below, it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sho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ws that we only change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the pitch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of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dro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ne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manually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.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The pitch is shown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in the red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line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. We can find that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the pitch value varies about ±30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°. But the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yaw and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ro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ll change little because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my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han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d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is unsteady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.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A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lso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the chan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ge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o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f p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itc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h is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very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smooth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than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ks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o the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mad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g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wi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ck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filter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.</w:t>
      </w:r>
    </w:p>
    <w:p w:rsidR="000637C9" w:rsidRDefault="000637C9" w14:noSpellErr="1" w14:paraId="26FAB6B7" w14:textId="09420D38">
      <w:r>
        <w:drawing>
          <wp:inline wp14:editId="3D104022" wp14:anchorId="366BA92D">
            <wp:extent cx="5602752" cy="2332854"/>
            <wp:effectExtent l="0" t="0" r="0" b="0"/>
            <wp:docPr id="18839728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3a77f85def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52" cy="23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C9" w:rsidP="644A8957" w:rsidRDefault="000637C9" w14:noSpellErr="1" w14:paraId="4E1B5FF3" w14:textId="5B6282FC">
      <w:pPr>
        <w:pStyle w:val="Normal"/>
        <w:jc w:val="center"/>
      </w:pPr>
      <w:r w:rsidRPr="644A8957" w:rsidR="644A8957">
        <w:rPr>
          <w:sz w:val="20"/>
          <w:szCs w:val="20"/>
        </w:rPr>
        <w:t>Fig.</w:t>
      </w:r>
      <w:r w:rsidRPr="644A8957" w:rsidR="644A8957">
        <w:rPr>
          <w:sz w:val="20"/>
          <w:szCs w:val="20"/>
        </w:rPr>
        <w:t>2</w:t>
      </w:r>
      <w:r w:rsidRPr="644A8957" w:rsidR="644A8957">
        <w:rPr>
          <w:sz w:val="20"/>
          <w:szCs w:val="20"/>
        </w:rPr>
        <w:t xml:space="preserve"> Change the </w:t>
      </w:r>
      <w:r w:rsidRPr="644A8957" w:rsidR="644A8957">
        <w:rPr>
          <w:sz w:val="20"/>
          <w:szCs w:val="20"/>
        </w:rPr>
        <w:t xml:space="preserve">pitch </w:t>
      </w:r>
      <w:r w:rsidRPr="644A8957" w:rsidR="644A8957">
        <w:rPr>
          <w:sz w:val="20"/>
          <w:szCs w:val="20"/>
        </w:rPr>
        <w:t>of drone</w:t>
      </w:r>
    </w:p>
    <w:p w:rsidR="000637C9" w:rsidP="644A8957" w:rsidRDefault="000637C9" w14:noSpellErr="1" w14:paraId="2A054A94" w14:textId="719F1648">
      <w:pPr>
        <w:pStyle w:val="Normal"/>
        <w:jc w:val="center"/>
      </w:pPr>
    </w:p>
    <w:p w:rsidR="000637C9" w:rsidP="644A8957" w:rsidRDefault="000637C9" w14:noSpellErr="1" w14:paraId="19AC1A99" w14:textId="4B62B770">
      <w:pPr>
        <w:pStyle w:val="Normal"/>
        <w:numPr>
          <w:ilvl w:val="0"/>
          <w:numId w:val="48"/>
        </w:numPr>
        <w:rPr>
          <w:rFonts w:ascii="Arial" w:hAnsi="Arial" w:eastAsia="Arial" w:cs="Arial"/>
        </w:rPr>
      </w:pP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We can get the ultrasonic distance detection result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:</w:t>
      </w:r>
    </w:p>
    <w:p w:rsidR="000637C9" w:rsidP="644A8957" w:rsidRDefault="000637C9" w14:noSpellErr="1" w14:paraId="20F4485F" w14:textId="3CC7CE79">
      <w:pPr>
        <w:pStyle w:val="Normal"/>
        <w:ind w:left="720" w:firstLine="0"/>
      </w:pP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Ult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rasonic dista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ce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d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c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tion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wou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ld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be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re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alized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b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y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us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ing 6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u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ltra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son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ic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sensors. Each sensor would be focused on one direction. Thus the up, down, forward, backward, left and right direction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can always be obtained simply by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combining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a series of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dat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a together.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These data can be quickly sent to the Edison board through i2c communication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.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The data from 6 sensors is grouped into one string and the string sent by i2c is then decoded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to original data separately.</w:t>
      </w:r>
    </w:p>
    <w:p w:rsidR="000637C9" w:rsidP="644A8957" w:rsidRDefault="000637C9" w14:noSpellErr="1" w14:paraId="5BA5ABE0" w14:textId="3FDC9C4C">
      <w:pPr>
        <w:pStyle w:val="Normal"/>
        <w:numPr>
          <w:ilvl w:val="0"/>
          <w:numId w:val="48"/>
        </w:numPr>
        <w:rPr>
          <w:rFonts w:ascii="Arial" w:hAnsi="Arial" w:eastAsia="Arial" w:cs="Arial"/>
        </w:rPr>
      </w:pP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Also we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prepare to utilize the ultrasonic sensor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. Based on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thos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sensor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s,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he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algorithm to avoid obstacles can be t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ested.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This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simple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interactive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algorithm which can intelligently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observe the surrounding enviro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nmen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t and 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move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 automati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>cal</w:t>
      </w:r>
      <w:r w:rsidRPr="644A8957" w:rsidR="644A8957">
        <w:rPr>
          <w:rFonts w:ascii="Arial" w:hAnsi="Arial" w:eastAsia="Arial" w:cs="Arial"/>
          <w:color w:val="222222"/>
          <w:sz w:val="22"/>
          <w:szCs w:val="22"/>
        </w:rPr>
        <w:t xml:space="preserve">ly. </w:t>
      </w:r>
    </w:p>
    <w:p w:rsidR="000637C9" w:rsidP="644A8957" w:rsidRDefault="000637C9" w14:noSpellErr="1" w14:paraId="5222F3CD" w14:textId="529DEEA7">
      <w:pPr>
        <w:pStyle w:val="Normal"/>
        <w:numPr>
          <w:ilvl w:val="0"/>
          <w:numId w:val="48"/>
        </w:numPr>
        <w:rPr>
          <w:rFonts w:ascii="Arial" w:hAnsi="Arial" w:eastAsia="Arial" w:cs="Arial"/>
        </w:rPr>
      </w:pPr>
      <w:r w:rsidR="644A8957">
        <w:rPr/>
        <w:t>We have studied the PID control algorithm</w:t>
      </w:r>
      <w:r w:rsidR="644A8957">
        <w:rPr/>
        <w:t>,</w:t>
      </w:r>
      <w:r w:rsidR="644A8957">
        <w:rPr/>
        <w:t xml:space="preserve"> whi</w:t>
      </w:r>
      <w:r w:rsidR="644A8957">
        <w:rPr/>
        <w:t>ch</w:t>
      </w:r>
      <w:r w:rsidR="644A8957">
        <w:rPr/>
        <w:t xml:space="preserve"> can be mainly described </w:t>
      </w:r>
      <w:r w:rsidR="644A8957">
        <w:rPr/>
        <w:t>in o</w:t>
      </w:r>
      <w:r w:rsidR="644A8957">
        <w:rPr/>
        <w:t>ne</w:t>
      </w:r>
      <w:r w:rsidR="644A8957">
        <w:rPr/>
        <w:t xml:space="preserve"> </w:t>
      </w:r>
      <w:r w:rsidR="644A8957">
        <w:rPr/>
        <w:t xml:space="preserve">simple </w:t>
      </w:r>
      <w:r w:rsidR="644A8957">
        <w:rPr/>
        <w:t>e</w:t>
      </w:r>
      <w:r w:rsidR="644A8957">
        <w:rPr/>
        <w:t>quation:</w:t>
      </w:r>
    </w:p>
    <w:p w:rsidR="000637C9" w:rsidP="644A8957" w:rsidRDefault="000637C9" w14:paraId="5DA50BE5" w14:noSpellErr="1" w14:textId="0BF8CF35">
      <w:pPr>
        <w:pStyle w:val="Normal"/>
        <w:jc w:val="center"/>
      </w:pPr>
      <w:r>
        <w:drawing>
          <wp:inline wp14:editId="03F96320" wp14:anchorId="541A0A0D">
            <wp:extent cx="2757102" cy="491358"/>
            <wp:effectExtent l="0" t="0" r="0" b="0"/>
            <wp:docPr id="13382081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883bcebd880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02" cy="4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A8957" w:rsidP="644A8957" w:rsidRDefault="644A8957" w14:noSpellErr="1" w14:paraId="6303C0B3" w14:textId="1164C582">
      <w:pPr>
        <w:pStyle w:val="Normal"/>
        <w:ind w:left="720" w:firstLine="0"/>
        <w:jc w:val="left"/>
      </w:pPr>
      <w:r w:rsidR="644A8957">
        <w:rPr/>
        <w:t>The control process is briefly shown below.</w:t>
      </w:r>
      <w:r w:rsidR="644A8957">
        <w:rPr/>
        <w:t xml:space="preserve"> </w:t>
      </w:r>
      <w:r w:rsidR="644A8957">
        <w:rPr/>
        <w:t>W</w:t>
      </w:r>
      <w:r w:rsidR="644A8957">
        <w:rPr/>
        <w:t xml:space="preserve">e </w:t>
      </w:r>
      <w:r w:rsidR="644A8957">
        <w:rPr/>
        <w:t xml:space="preserve">use the </w:t>
      </w:r>
      <w:r w:rsidR="644A8957">
        <w:rPr/>
        <w:t>eq</w:t>
      </w:r>
      <w:r w:rsidR="644A8957">
        <w:rPr/>
        <w:t xml:space="preserve">uation </w:t>
      </w:r>
      <w:r w:rsidR="644A8957">
        <w:rPr/>
        <w:t>ab</w:t>
      </w:r>
      <w:r w:rsidR="644A8957">
        <w:rPr/>
        <w:t>ove</w:t>
      </w:r>
      <w:r w:rsidR="644A8957">
        <w:rPr/>
        <w:t xml:space="preserve"> </w:t>
      </w:r>
      <w:r w:rsidR="644A8957">
        <w:rPr/>
        <w:t xml:space="preserve">to </w:t>
      </w:r>
      <w:r w:rsidR="644A8957">
        <w:rPr/>
        <w:t>co</w:t>
      </w:r>
      <w:r w:rsidR="644A8957">
        <w:rPr/>
        <w:t>mp</w:t>
      </w:r>
      <w:r w:rsidR="644A8957">
        <w:rPr/>
        <w:t>u</w:t>
      </w:r>
      <w:r w:rsidR="644A8957">
        <w:rPr/>
        <w:t>te t</w:t>
      </w:r>
      <w:r w:rsidR="644A8957">
        <w:rPr/>
        <w:t xml:space="preserve">he </w:t>
      </w:r>
      <w:r w:rsidR="644A8957">
        <w:rPr/>
        <w:t>PI</w:t>
      </w:r>
      <w:r w:rsidR="644A8957">
        <w:rPr/>
        <w:t>D value of ea</w:t>
      </w:r>
      <w:r w:rsidR="644A8957">
        <w:rPr/>
        <w:t xml:space="preserve">ch </w:t>
      </w:r>
      <w:r w:rsidR="644A8957">
        <w:rPr/>
        <w:t>angle</w:t>
      </w:r>
      <w:r w:rsidR="644A8957">
        <w:rPr/>
        <w:t>(yaw, pitch and roll</w:t>
      </w:r>
      <w:r w:rsidR="644A8957">
        <w:rPr/>
        <w:t>)</w:t>
      </w:r>
      <w:r w:rsidR="644A8957">
        <w:rPr/>
        <w:t xml:space="preserve"> con</w:t>
      </w:r>
      <w:r w:rsidR="644A8957">
        <w:rPr/>
        <w:t>tinuo</w:t>
      </w:r>
      <w:r w:rsidR="644A8957">
        <w:rPr/>
        <w:t>usly</w:t>
      </w:r>
      <w:r w:rsidR="644A8957">
        <w:rPr/>
        <w:t>.</w:t>
      </w:r>
      <w:r w:rsidR="644A8957">
        <w:rPr/>
        <w:t xml:space="preserve"> </w:t>
      </w:r>
      <w:r w:rsidR="644A8957">
        <w:rPr/>
        <w:t xml:space="preserve">These </w:t>
      </w:r>
      <w:r w:rsidR="644A8957">
        <w:rPr/>
        <w:t>PI</w:t>
      </w:r>
      <w:r w:rsidR="644A8957">
        <w:rPr/>
        <w:t xml:space="preserve">D </w:t>
      </w:r>
      <w:r w:rsidR="644A8957">
        <w:rPr/>
        <w:t>value</w:t>
      </w:r>
      <w:r w:rsidR="644A8957">
        <w:rPr/>
        <w:t>s</w:t>
      </w:r>
      <w:r w:rsidR="644A8957">
        <w:rPr/>
        <w:t xml:space="preserve"> will be used to adjust the PWM of each four motor</w:t>
      </w:r>
      <w:r w:rsidR="644A8957">
        <w:rPr/>
        <w:t>s</w:t>
      </w:r>
      <w:r w:rsidR="644A8957">
        <w:rPr/>
        <w:t>. And the result of the adjust will be retur</w:t>
      </w:r>
      <w:r w:rsidR="644A8957">
        <w:rPr/>
        <w:t xml:space="preserve">n to the PID </w:t>
      </w:r>
      <w:r w:rsidR="644A8957">
        <w:rPr/>
        <w:t xml:space="preserve">by e(t) </w:t>
      </w:r>
      <w:r w:rsidR="644A8957">
        <w:rPr/>
        <w:t xml:space="preserve">to </w:t>
      </w:r>
      <w:r w:rsidRPr="644A8957" w:rsidR="644A8957">
        <w:rPr>
          <w:rFonts w:ascii="Arial" w:hAnsi="Arial" w:eastAsia="Arial" w:cs="Arial"/>
          <w:color w:val="252525"/>
          <w:sz w:val="22"/>
          <w:szCs w:val="22"/>
        </w:rPr>
        <w:t>minimize the erro</w:t>
      </w:r>
      <w:r w:rsidRPr="644A8957" w:rsidR="644A8957">
        <w:rPr>
          <w:rFonts w:ascii="Arial" w:hAnsi="Arial" w:eastAsia="Arial" w:cs="Arial"/>
          <w:color w:val="252525"/>
          <w:sz w:val="22"/>
          <w:szCs w:val="22"/>
        </w:rPr>
        <w:t>r.</w:t>
      </w:r>
    </w:p>
    <w:p w:rsidR="644A8957" w:rsidP="644A8957" w:rsidRDefault="644A8957" w14:noSpellErr="1" w14:paraId="154BF5C6" w14:textId="2C12B636">
      <w:pPr>
        <w:pStyle w:val="Normal"/>
        <w:ind w:firstLine="720"/>
        <w:jc w:val="center"/>
      </w:pPr>
      <w:r>
        <w:drawing>
          <wp:inline wp14:editId="5FD40890" wp14:anchorId="4E15E958">
            <wp:extent cx="2840450" cy="1893634"/>
            <wp:effectExtent l="0" t="0" r="0" b="0"/>
            <wp:docPr id="18922110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2987d2cc329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50" cy="18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A8957" w:rsidP="644A8957" w:rsidRDefault="644A8957" w14:noSpellErr="1" w14:paraId="1B44E4B7" w14:textId="00A38504">
      <w:pPr>
        <w:pStyle w:val="Normal"/>
        <w:ind w:firstLine="720"/>
        <w:jc w:val="left"/>
      </w:pPr>
    </w:p>
    <w:p w:rsidR="644A8957" w:rsidP="644A8957" w:rsidRDefault="644A8957" w14:paraId="1CD2433F" w14:textId="0A88E332">
      <w:pPr>
        <w:pStyle w:val="Normal"/>
        <w:ind w:firstLine="0"/>
      </w:pPr>
      <w:r w:rsidR="644A8957">
        <w:rPr/>
        <w:t xml:space="preserve"> </w:t>
      </w:r>
      <w:r w:rsidR="644A8957">
        <w:rPr/>
        <w:t xml:space="preserve"> </w:t>
      </w:r>
    </w:p>
    <w:p w:rsidR="644A8957" w:rsidP="644A8957" w:rsidRDefault="644A8957" w14:noSpellErr="1" w14:paraId="24177FB6" w14:textId="65568D00">
      <w:pPr>
        <w:pStyle w:val="Normal"/>
        <w:ind w:firstLine="432"/>
        <w:jc w:val="left"/>
      </w:pPr>
    </w:p>
    <w:p w:rsidR="644A8957" w:rsidP="644A8957" w:rsidRDefault="644A8957" w14:paraId="2D349B59" w14:textId="6481CE54">
      <w:pPr>
        <w:pStyle w:val="Normal"/>
        <w:ind w:firstLine="432"/>
      </w:pPr>
    </w:p>
    <w:p w:rsidR="000637C9" w:rsidP="000637C9" w:rsidRDefault="000637C9" w14:paraId="2E0C6881" w14:textId="77777777">
      <w:pPr>
        <w:pStyle w:val="Heading1"/>
      </w:pPr>
      <w:bookmarkStart w:name="_Toc125084254" w:id="6"/>
      <w:r>
        <w:t>Development Concerns or Limitations Noted</w:t>
      </w:r>
      <w:bookmarkEnd w:id="6"/>
    </w:p>
    <w:p w:rsidR="000637C9" w:rsidRDefault="000637C9" w14:paraId="4E3526FB" w14:noSpellErr="1" w14:textId="07644C95">
      <w:pPr>
        <w:rPr>
          <w:rFonts w:hint="eastAsia"/>
        </w:rPr>
      </w:pPr>
      <w:r w:rsidR="644A8957">
        <w:rPr/>
        <w:t>This section includes any discoveries that lead to confusion, recognition of development unknowns or risks, or any other concern.  We will address each of these with planning and assistance.</w:t>
      </w:r>
    </w:p>
    <w:p w:rsidR="644A8957" w:rsidP="644A8957" w:rsidRDefault="644A8957" w14:noSpellErr="1" w14:paraId="3F9285EF" w14:textId="169DF407">
      <w:pPr>
        <w:pStyle w:val="Normal"/>
      </w:pPr>
    </w:p>
    <w:p w:rsidR="00AD79B5" w:rsidRDefault="00AD79B5" w14:paraId="5308F75E" w14:noSpellErr="1" w14:textId="3FF8807D">
      <w:r w:rsidR="644A8957">
        <w:rPr/>
        <w:t>We need</w:t>
      </w:r>
      <w:r w:rsidR="644A8957">
        <w:rPr/>
        <w:t xml:space="preserve"> </w:t>
      </w:r>
      <w:r w:rsidR="644A8957">
        <w:rPr/>
        <w:t>t</w:t>
      </w:r>
      <w:r w:rsidR="644A8957">
        <w:rPr/>
        <w:t>he flying adjustment may take some time. And we don't have much experience about the adjustment</w:t>
      </w:r>
      <w:r w:rsidR="644A8957">
        <w:rPr/>
        <w:t>.</w:t>
      </w:r>
      <w:r w:rsidR="644A8957">
        <w:rPr/>
        <w:t xml:space="preserve"> I</w:t>
      </w:r>
      <w:r w:rsidR="644A8957">
        <w:rPr/>
        <w:t>t</w:t>
      </w:r>
      <w:r w:rsidR="644A8957">
        <w:rPr/>
        <w:t xml:space="preserve"> </w:t>
      </w:r>
      <w:r w:rsidR="644A8957">
        <w:rPr/>
        <w:t>al</w:t>
      </w:r>
      <w:r w:rsidR="644A8957">
        <w:rPr/>
        <w:t>so</w:t>
      </w:r>
      <w:r w:rsidR="644A8957">
        <w:rPr/>
        <w:t xml:space="preserve"> </w:t>
      </w:r>
      <w:r w:rsidR="644A8957">
        <w:rPr/>
        <w:t>t</w:t>
      </w:r>
      <w:r w:rsidR="644A8957">
        <w:rPr/>
        <w:t>a</w:t>
      </w:r>
      <w:r w:rsidR="644A8957">
        <w:rPr/>
        <w:t>k</w:t>
      </w:r>
      <w:r w:rsidR="644A8957">
        <w:rPr/>
        <w:t>e</w:t>
      </w:r>
      <w:r w:rsidR="644A8957">
        <w:rPr/>
        <w:t>s</w:t>
      </w:r>
      <w:r w:rsidR="644A8957">
        <w:rPr/>
        <w:t xml:space="preserve"> </w:t>
      </w:r>
      <w:r w:rsidR="644A8957">
        <w:rPr/>
        <w:t>ti</w:t>
      </w:r>
      <w:r w:rsidR="644A8957">
        <w:rPr/>
        <w:t xml:space="preserve">me </w:t>
      </w:r>
      <w:r w:rsidR="644A8957">
        <w:rPr/>
        <w:t>f</w:t>
      </w:r>
      <w:r w:rsidR="644A8957">
        <w:rPr/>
        <w:t>or us</w:t>
      </w:r>
      <w:r w:rsidR="644A8957">
        <w:rPr/>
        <w:t xml:space="preserve"> to setup </w:t>
      </w:r>
      <w:r w:rsidR="644A8957">
        <w:rPr/>
        <w:t xml:space="preserve">all </w:t>
      </w:r>
      <w:r w:rsidR="644A8957">
        <w:rPr/>
        <w:t>th</w:t>
      </w:r>
      <w:r w:rsidR="644A8957">
        <w:rPr/>
        <w:t xml:space="preserve">e </w:t>
      </w:r>
      <w:r w:rsidR="644A8957">
        <w:rPr/>
        <w:t>sof</w:t>
      </w:r>
      <w:r w:rsidR="644A8957">
        <w:rPr/>
        <w:t>t</w:t>
      </w:r>
      <w:r w:rsidR="644A8957">
        <w:rPr/>
        <w:t>w</w:t>
      </w:r>
      <w:r w:rsidR="644A8957">
        <w:rPr/>
        <w:t>are</w:t>
      </w:r>
      <w:r w:rsidR="644A8957">
        <w:rPr/>
        <w:t xml:space="preserve"> a</w:t>
      </w:r>
      <w:r w:rsidR="644A8957">
        <w:rPr/>
        <w:t xml:space="preserve">nd </w:t>
      </w:r>
      <w:r w:rsidR="644A8957">
        <w:rPr/>
        <w:t>h</w:t>
      </w:r>
      <w:r w:rsidR="644A8957">
        <w:rPr/>
        <w:t>ar</w:t>
      </w:r>
      <w:r w:rsidR="644A8957">
        <w:rPr/>
        <w:t>dwar</w:t>
      </w:r>
      <w:r w:rsidR="644A8957">
        <w:rPr/>
        <w:t>e</w:t>
      </w:r>
      <w:r w:rsidR="644A8957">
        <w:rPr/>
        <w:t xml:space="preserve"> m</w:t>
      </w:r>
      <w:r w:rsidR="644A8957">
        <w:rPr/>
        <w:t>odul</w:t>
      </w:r>
      <w:r w:rsidR="644A8957">
        <w:rPr/>
        <w:t>e</w:t>
      </w:r>
      <w:r w:rsidR="644A8957">
        <w:rPr/>
        <w:t>s</w:t>
      </w:r>
      <w:r w:rsidR="644A8957">
        <w:rPr/>
        <w:t xml:space="preserve"> in a robust system. How to mechanically assemble our board to the flight is another issue.</w:t>
      </w:r>
    </w:p>
    <w:p w:rsidR="00AD79B5" w:rsidRDefault="00AD79B5" w14:paraId="5DD985E9" w14:textId="77777777"/>
    <w:p w:rsidR="000637C9" w:rsidP="000637C9" w:rsidRDefault="000637C9" w14:paraId="7B8A46C5" w14:textId="77777777">
      <w:pPr>
        <w:pStyle w:val="Heading1"/>
      </w:pPr>
      <w:bookmarkStart w:name="_Toc125084255" w:id="7"/>
      <w:r>
        <w:t>References</w:t>
      </w:r>
      <w:bookmarkEnd w:id="7"/>
    </w:p>
    <w:p w:rsidR="000637C9" w:rsidRDefault="000637C9" w14:paraId="6CF7EE08" w14:textId="77777777">
      <w:r>
        <w:t>This section lists any new references that you have found important or required in this last week.</w:t>
      </w:r>
    </w:p>
    <w:p w:rsidR="644A8957" w:rsidP="644A8957" w:rsidRDefault="644A8957" w14:paraId="6B84E2B0" w14:textId="0B970455">
      <w:pPr>
        <w:pStyle w:val="ListParagraph"/>
        <w:numPr>
          <w:ilvl w:val="0"/>
          <w:numId w:val="1"/>
        </w:numPr>
        <w:ind w:firstLine="400"/>
        <w:rPr>
          <w:rFonts w:ascii="Arial" w:hAnsi="Arial" w:eastAsia="Arial" w:cs="Arial"/>
        </w:rPr>
      </w:pPr>
      <w:r w:rsidR="644A8957">
        <w:rPr/>
        <w:t>The madgwick algorithm:</w:t>
      </w:r>
    </w:p>
    <w:p w:rsidR="07E5618E" w:rsidP="07E5618E" w:rsidRDefault="007E3E7A" w14:paraId="57F395FA" w14:textId="38CF384A" w14:noSpellErr="1">
      <w:pPr>
        <w:ind w:firstLine="720"/>
      </w:pPr>
      <w:hyperlink r:id="R86f22139f4f84c1e">
        <w:r w:rsidRPr="644A8957" w:rsidR="644A8957">
          <w:rPr>
            <w:rStyle w:val="Hyperlink"/>
            <w:rFonts w:ascii="Arial" w:hAnsi="Arial" w:eastAsia="Arial" w:cs="Arial"/>
            <w:color w:val="1155CC"/>
            <w:sz w:val="21"/>
            <w:szCs w:val="21"/>
          </w:rPr>
          <w:t>http://www.x-io.co.uk/res/doc/madgwick_internal_report.pdf#page30</w:t>
        </w:r>
      </w:hyperlink>
    </w:p>
    <w:p w:rsidR="006227D6" w:rsidP="644A8957" w:rsidRDefault="07E5618E" w14:paraId="1B903878" w14:textId="7A2B03AF">
      <w:pPr>
        <w:pStyle w:val="Normal"/>
        <w:jc w:val="both"/>
      </w:pPr>
      <w:r w:rsidRPr="644A8957" w:rsidR="644A8957">
        <w:rPr>
          <w:rFonts w:ascii="Arial" w:hAnsi="Arial" w:eastAsia="Arial" w:cs="Arial"/>
          <w:sz w:val="21"/>
          <w:szCs w:val="21"/>
        </w:rPr>
        <w:t xml:space="preserve"> </w:t>
      </w:r>
    </w:p>
    <w:sectPr w:rsidR="006227D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orient="portrait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73F" w:rsidRDefault="0011273F" w14:paraId="3DC8078B" w14:textId="77777777">
      <w:r>
        <w:separator/>
      </w:r>
    </w:p>
  </w:endnote>
  <w:endnote w:type="continuationSeparator" w:id="0">
    <w:p w:rsidR="0011273F" w:rsidRDefault="0011273F" w14:paraId="3D0DDD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C9" w:rsidRDefault="000637C9" w14:paraId="2BA27AC5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37C9" w:rsidRDefault="000637C9" w14:paraId="6AE1FD07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C9" w:rsidRDefault="000637C9" w14:paraId="404061FD" w14:textId="77777777">
    <w:pPr>
      <w:pStyle w:val="Footer"/>
    </w:pPr>
    <w:r>
      <w:tab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7E3E7A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C9" w:rsidRDefault="000637C9" w14:paraId="374BC23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73F" w:rsidRDefault="0011273F" w14:paraId="3652DFE9" w14:textId="77777777">
      <w:r>
        <w:separator/>
      </w:r>
    </w:p>
  </w:footnote>
  <w:footnote w:type="continuationSeparator" w:id="0">
    <w:p w:rsidR="0011273F" w:rsidRDefault="0011273F" w14:paraId="0827558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C9" w:rsidRDefault="000637C9" w14:paraId="46A58E15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C9" w:rsidRDefault="000637C9" w14:paraId="1644827A" w14:textId="77777777">
    <w:pPr>
      <w:pStyle w:val="Header"/>
      <w:jc w:val="right"/>
    </w:pPr>
    <w:r>
      <w:rPr>
        <w:u w:val="single"/>
      </w:rPr>
      <w:t>Weekly Engineering Journal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 xml:space="preserve"> </w:t>
    </w:r>
  </w:p>
  <w:p w:rsidR="000637C9" w:rsidRDefault="000637C9" w14:paraId="5AE2B47A" w14:textId="7777777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7C9" w:rsidRDefault="000637C9" w14:paraId="4DC2C68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4916D30"/>
    <w:multiLevelType w:val="hybridMultilevel"/>
    <w:tmpl w:val="36C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58453C7"/>
    <w:multiLevelType w:val="multilevel"/>
    <w:tmpl w:val="6FEA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5874E47"/>
    <w:multiLevelType w:val="hybridMultilevel"/>
    <w:tmpl w:val="617A0060"/>
    <w:lvl w:ilvl="0" w:tplc="FEBE6CB8"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3">
    <w:nsid w:val="06400676"/>
    <w:multiLevelType w:val="hybridMultilevel"/>
    <w:tmpl w:val="12489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07DF2F44"/>
    <w:multiLevelType w:val="hybridMultilevel"/>
    <w:tmpl w:val="116CAB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07F15547"/>
    <w:multiLevelType w:val="hybridMultilevel"/>
    <w:tmpl w:val="BBDEC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A546BF6"/>
    <w:multiLevelType w:val="hybridMultilevel"/>
    <w:tmpl w:val="1892F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0A6A3E2A"/>
    <w:multiLevelType w:val="multilevel"/>
    <w:tmpl w:val="AD4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B266CAD"/>
    <w:multiLevelType w:val="hybridMultilevel"/>
    <w:tmpl w:val="C9EA9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3710BE"/>
    <w:multiLevelType w:val="hybridMultilevel"/>
    <w:tmpl w:val="E2F2EDCC"/>
    <w:lvl w:ilvl="0" w:tplc="587046CA">
      <w:start w:val="1"/>
      <w:numFmt w:val="decimal"/>
      <w:lvlText w:val="%1."/>
      <w:lvlJc w:val="left"/>
      <w:pPr>
        <w:ind w:left="420" w:hanging="420"/>
      </w:pPr>
    </w:lvl>
    <w:lvl w:ilvl="1" w:tplc="41A00202">
      <w:start w:val="1"/>
      <w:numFmt w:val="lowerLetter"/>
      <w:lvlText w:val="%2."/>
      <w:lvlJc w:val="left"/>
      <w:pPr>
        <w:ind w:left="840" w:hanging="420"/>
      </w:pPr>
    </w:lvl>
    <w:lvl w:ilvl="2" w:tplc="6C7E8AD2">
      <w:start w:val="1"/>
      <w:numFmt w:val="lowerRoman"/>
      <w:lvlText w:val="%3."/>
      <w:lvlJc w:val="right"/>
      <w:pPr>
        <w:ind w:left="1260" w:hanging="420"/>
      </w:pPr>
    </w:lvl>
    <w:lvl w:ilvl="3" w:tplc="066EF488">
      <w:start w:val="1"/>
      <w:numFmt w:val="decimal"/>
      <w:lvlText w:val="%4."/>
      <w:lvlJc w:val="left"/>
      <w:pPr>
        <w:ind w:left="1680" w:hanging="420"/>
      </w:pPr>
    </w:lvl>
    <w:lvl w:ilvl="4" w:tplc="BD5C1874">
      <w:start w:val="1"/>
      <w:numFmt w:val="lowerLetter"/>
      <w:lvlText w:val="%5."/>
      <w:lvlJc w:val="left"/>
      <w:pPr>
        <w:ind w:left="2100" w:hanging="420"/>
      </w:pPr>
    </w:lvl>
    <w:lvl w:ilvl="5" w:tplc="7034EF0C">
      <w:start w:val="1"/>
      <w:numFmt w:val="lowerRoman"/>
      <w:lvlText w:val="%6."/>
      <w:lvlJc w:val="right"/>
      <w:pPr>
        <w:ind w:left="2520" w:hanging="420"/>
      </w:pPr>
    </w:lvl>
    <w:lvl w:ilvl="6" w:tplc="25A2FF7A">
      <w:start w:val="1"/>
      <w:numFmt w:val="decimal"/>
      <w:lvlText w:val="%7."/>
      <w:lvlJc w:val="left"/>
      <w:pPr>
        <w:ind w:left="2940" w:hanging="420"/>
      </w:pPr>
    </w:lvl>
    <w:lvl w:ilvl="7" w:tplc="A25297B2">
      <w:start w:val="1"/>
      <w:numFmt w:val="lowerLetter"/>
      <w:lvlText w:val="%8."/>
      <w:lvlJc w:val="left"/>
      <w:pPr>
        <w:ind w:left="3360" w:hanging="420"/>
      </w:pPr>
    </w:lvl>
    <w:lvl w:ilvl="8" w:tplc="1618E20E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E051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10D51CD"/>
    <w:multiLevelType w:val="multilevel"/>
    <w:tmpl w:val="C9E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506B0E"/>
    <w:multiLevelType w:val="hybridMultilevel"/>
    <w:tmpl w:val="AD448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073494"/>
    <w:multiLevelType w:val="hybridMultilevel"/>
    <w:tmpl w:val="8E42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1F9C4D5A"/>
    <w:multiLevelType w:val="hybridMultilevel"/>
    <w:tmpl w:val="87C2C3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067E60"/>
    <w:multiLevelType w:val="hybridMultilevel"/>
    <w:tmpl w:val="204A01CA"/>
    <w:lvl w:ilvl="0" w:tplc="13E6CA68">
      <w:start w:val="1"/>
      <w:numFmt w:val="decimal"/>
      <w:lvlText w:val="%1."/>
      <w:lvlJc w:val="left"/>
      <w:pPr>
        <w:ind w:left="420" w:hanging="420"/>
      </w:pPr>
    </w:lvl>
    <w:lvl w:ilvl="1" w:tplc="A76A3C84">
      <w:start w:val="1"/>
      <w:numFmt w:val="lowerLetter"/>
      <w:lvlText w:val="%2."/>
      <w:lvlJc w:val="left"/>
      <w:pPr>
        <w:ind w:left="840" w:hanging="420"/>
      </w:pPr>
    </w:lvl>
    <w:lvl w:ilvl="2" w:tplc="0360E546">
      <w:start w:val="1"/>
      <w:numFmt w:val="lowerRoman"/>
      <w:lvlText w:val="%3."/>
      <w:lvlJc w:val="right"/>
      <w:pPr>
        <w:ind w:left="1260" w:hanging="420"/>
      </w:pPr>
    </w:lvl>
    <w:lvl w:ilvl="3" w:tplc="6D8E8344">
      <w:start w:val="1"/>
      <w:numFmt w:val="decimal"/>
      <w:lvlText w:val="%4."/>
      <w:lvlJc w:val="left"/>
      <w:pPr>
        <w:ind w:left="1680" w:hanging="420"/>
      </w:pPr>
    </w:lvl>
    <w:lvl w:ilvl="4" w:tplc="3984D0B6">
      <w:start w:val="1"/>
      <w:numFmt w:val="lowerLetter"/>
      <w:lvlText w:val="%5."/>
      <w:lvlJc w:val="left"/>
      <w:pPr>
        <w:ind w:left="2100" w:hanging="420"/>
      </w:pPr>
    </w:lvl>
    <w:lvl w:ilvl="5" w:tplc="956AA4E0">
      <w:start w:val="1"/>
      <w:numFmt w:val="lowerRoman"/>
      <w:lvlText w:val="%6."/>
      <w:lvlJc w:val="right"/>
      <w:pPr>
        <w:ind w:left="2520" w:hanging="420"/>
      </w:pPr>
    </w:lvl>
    <w:lvl w:ilvl="6" w:tplc="C4A8D6E2">
      <w:start w:val="1"/>
      <w:numFmt w:val="decimal"/>
      <w:lvlText w:val="%7."/>
      <w:lvlJc w:val="left"/>
      <w:pPr>
        <w:ind w:left="2940" w:hanging="420"/>
      </w:pPr>
    </w:lvl>
    <w:lvl w:ilvl="7" w:tplc="3078D14A">
      <w:start w:val="1"/>
      <w:numFmt w:val="lowerLetter"/>
      <w:lvlText w:val="%8."/>
      <w:lvlJc w:val="left"/>
      <w:pPr>
        <w:ind w:left="3360" w:hanging="420"/>
      </w:pPr>
    </w:lvl>
    <w:lvl w:ilvl="8" w:tplc="B17A2482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C97586"/>
    <w:multiLevelType w:val="hybridMultilevel"/>
    <w:tmpl w:val="C8144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28853AA0"/>
    <w:multiLevelType w:val="hybridMultilevel"/>
    <w:tmpl w:val="71B0E4A8"/>
    <w:lvl w:ilvl="0" w:tplc="FEBE6C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2DAC4A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0E80304"/>
    <w:multiLevelType w:val="hybridMultilevel"/>
    <w:tmpl w:val="96547ECC"/>
    <w:lvl w:ilvl="0" w:tplc="A3242D46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D86C4B"/>
    <w:multiLevelType w:val="hybridMultilevel"/>
    <w:tmpl w:val="9F564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394265B7"/>
    <w:multiLevelType w:val="multilevel"/>
    <w:tmpl w:val="6EC281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3DC61A61"/>
    <w:multiLevelType w:val="hybridMultilevel"/>
    <w:tmpl w:val="85A69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C11203"/>
    <w:multiLevelType w:val="hybridMultilevel"/>
    <w:tmpl w:val="5D169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DD558D"/>
    <w:multiLevelType w:val="multilevel"/>
    <w:tmpl w:val="E58CCB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452E3198"/>
    <w:multiLevelType w:val="hybridMultilevel"/>
    <w:tmpl w:val="838E779C"/>
    <w:lvl w:ilvl="0" w:tplc="FEBE6CB8"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26">
    <w:nsid w:val="46526BE2"/>
    <w:multiLevelType w:val="hybridMultilevel"/>
    <w:tmpl w:val="FF2E3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48AA748D"/>
    <w:multiLevelType w:val="multilevel"/>
    <w:tmpl w:val="F4DE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92137B0"/>
    <w:multiLevelType w:val="hybridMultilevel"/>
    <w:tmpl w:val="58D44B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>
    <w:nsid w:val="4C6806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4FB50E8E"/>
    <w:multiLevelType w:val="hybridMultilevel"/>
    <w:tmpl w:val="3A0AE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509A6948"/>
    <w:multiLevelType w:val="hybridMultilevel"/>
    <w:tmpl w:val="6FEAF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>
    <w:nsid w:val="554C7B03"/>
    <w:multiLevelType w:val="hybridMultilevel"/>
    <w:tmpl w:val="D7C2D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>
    <w:nsid w:val="55A31827"/>
    <w:multiLevelType w:val="hybridMultilevel"/>
    <w:tmpl w:val="828CD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4">
    <w:nsid w:val="56FB3327"/>
    <w:multiLevelType w:val="hybridMultilevel"/>
    <w:tmpl w:val="E25A37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C7F4020"/>
    <w:multiLevelType w:val="hybridMultilevel"/>
    <w:tmpl w:val="B8844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CB0F98"/>
    <w:multiLevelType w:val="hybridMultilevel"/>
    <w:tmpl w:val="F6000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>
    <w:nsid w:val="5E134A45"/>
    <w:multiLevelType w:val="hybridMultilevel"/>
    <w:tmpl w:val="F4DE9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3452C0C"/>
    <w:multiLevelType w:val="hybridMultilevel"/>
    <w:tmpl w:val="1F08F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>
    <w:nsid w:val="6684219A"/>
    <w:multiLevelType w:val="hybridMultilevel"/>
    <w:tmpl w:val="9DFA0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>
    <w:nsid w:val="69436AA1"/>
    <w:multiLevelType w:val="multilevel"/>
    <w:tmpl w:val="5D1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2D49A3"/>
    <w:multiLevelType w:val="singleLevel"/>
    <w:tmpl w:val="013CC7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74274716"/>
    <w:multiLevelType w:val="hybridMultilevel"/>
    <w:tmpl w:val="BD6AFBAE"/>
    <w:lvl w:ilvl="0" w:tplc="DA3269A6">
      <w:start w:val="1"/>
      <w:numFmt w:val="decimal"/>
      <w:lvlText w:val="%1."/>
      <w:lvlJc w:val="left"/>
      <w:pPr>
        <w:ind w:left="420" w:hanging="420"/>
      </w:pPr>
    </w:lvl>
    <w:lvl w:ilvl="1" w:tplc="A7BEC2AA">
      <w:start w:val="1"/>
      <w:numFmt w:val="lowerLetter"/>
      <w:lvlText w:val="%2."/>
      <w:lvlJc w:val="left"/>
      <w:pPr>
        <w:ind w:left="840" w:hanging="420"/>
      </w:pPr>
    </w:lvl>
    <w:lvl w:ilvl="2" w:tplc="A736755A">
      <w:start w:val="1"/>
      <w:numFmt w:val="lowerRoman"/>
      <w:lvlText w:val="%3."/>
      <w:lvlJc w:val="right"/>
      <w:pPr>
        <w:ind w:left="1260" w:hanging="420"/>
      </w:pPr>
    </w:lvl>
    <w:lvl w:ilvl="3" w:tplc="6A98B528">
      <w:start w:val="1"/>
      <w:numFmt w:val="decimal"/>
      <w:lvlText w:val="%4."/>
      <w:lvlJc w:val="left"/>
      <w:pPr>
        <w:ind w:left="1680" w:hanging="420"/>
      </w:pPr>
    </w:lvl>
    <w:lvl w:ilvl="4" w:tplc="6A48D146">
      <w:start w:val="1"/>
      <w:numFmt w:val="lowerLetter"/>
      <w:lvlText w:val="%5."/>
      <w:lvlJc w:val="left"/>
      <w:pPr>
        <w:ind w:left="2100" w:hanging="420"/>
      </w:pPr>
    </w:lvl>
    <w:lvl w:ilvl="5" w:tplc="ED2EBDA8">
      <w:start w:val="1"/>
      <w:numFmt w:val="lowerRoman"/>
      <w:lvlText w:val="%6."/>
      <w:lvlJc w:val="right"/>
      <w:pPr>
        <w:ind w:left="2520" w:hanging="420"/>
      </w:pPr>
    </w:lvl>
    <w:lvl w:ilvl="6" w:tplc="80E2D940">
      <w:start w:val="1"/>
      <w:numFmt w:val="decimal"/>
      <w:lvlText w:val="%7."/>
      <w:lvlJc w:val="left"/>
      <w:pPr>
        <w:ind w:left="2940" w:hanging="420"/>
      </w:pPr>
    </w:lvl>
    <w:lvl w:ilvl="7" w:tplc="04FA2E2A">
      <w:start w:val="1"/>
      <w:numFmt w:val="lowerLetter"/>
      <w:lvlText w:val="%8."/>
      <w:lvlJc w:val="left"/>
      <w:pPr>
        <w:ind w:left="3360" w:hanging="420"/>
      </w:pPr>
    </w:lvl>
    <w:lvl w:ilvl="8" w:tplc="656A0446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B374CA"/>
    <w:multiLevelType w:val="hybridMultilevel"/>
    <w:tmpl w:val="7DC45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4">
    <w:nsid w:val="77B4764A"/>
    <w:multiLevelType w:val="hybridMultilevel"/>
    <w:tmpl w:val="7C52C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0C40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>
    <w:nsid w:val="7CF7622B"/>
    <w:multiLevelType w:val="hybridMultilevel"/>
    <w:tmpl w:val="AF084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1">
    <w:abstractNumId w:val="15"/>
  </w:num>
  <w:num w:numId="2">
    <w:abstractNumId w:val="9"/>
  </w:num>
  <w:num w:numId="3">
    <w:abstractNumId w:val="42"/>
  </w:num>
  <w:num w:numId="4">
    <w:abstractNumId w:val="41"/>
  </w:num>
  <w:num w:numId="5">
    <w:abstractNumId w:val="18"/>
  </w:num>
  <w:num w:numId="6">
    <w:abstractNumId w:val="45"/>
  </w:num>
  <w:num w:numId="7">
    <w:abstractNumId w:val="10"/>
  </w:num>
  <w:num w:numId="8">
    <w:abstractNumId w:val="21"/>
  </w:num>
  <w:num w:numId="9">
    <w:abstractNumId w:val="29"/>
  </w:num>
  <w:num w:numId="10">
    <w:abstractNumId w:val="34"/>
  </w:num>
  <w:num w:numId="11">
    <w:abstractNumId w:val="30"/>
  </w:num>
  <w:num w:numId="12">
    <w:abstractNumId w:val="13"/>
  </w:num>
  <w:num w:numId="13">
    <w:abstractNumId w:val="4"/>
  </w:num>
  <w:num w:numId="14">
    <w:abstractNumId w:val="28"/>
  </w:num>
  <w:num w:numId="15">
    <w:abstractNumId w:val="36"/>
  </w:num>
  <w:num w:numId="16">
    <w:abstractNumId w:val="6"/>
  </w:num>
  <w:num w:numId="17">
    <w:abstractNumId w:val="3"/>
  </w:num>
  <w:num w:numId="18">
    <w:abstractNumId w:val="22"/>
  </w:num>
  <w:num w:numId="19">
    <w:abstractNumId w:val="46"/>
  </w:num>
  <w:num w:numId="20">
    <w:abstractNumId w:val="17"/>
  </w:num>
  <w:num w:numId="21">
    <w:abstractNumId w:val="25"/>
  </w:num>
  <w:num w:numId="22">
    <w:abstractNumId w:val="2"/>
  </w:num>
  <w:num w:numId="23">
    <w:abstractNumId w:val="0"/>
  </w:num>
  <w:num w:numId="24">
    <w:abstractNumId w:val="43"/>
  </w:num>
  <w:num w:numId="25">
    <w:abstractNumId w:val="20"/>
  </w:num>
  <w:num w:numId="26">
    <w:abstractNumId w:val="38"/>
  </w:num>
  <w:num w:numId="27">
    <w:abstractNumId w:val="33"/>
  </w:num>
  <w:num w:numId="28">
    <w:abstractNumId w:val="32"/>
  </w:num>
  <w:num w:numId="29">
    <w:abstractNumId w:val="19"/>
  </w:num>
  <w:num w:numId="30">
    <w:abstractNumId w:val="24"/>
  </w:num>
  <w:num w:numId="31">
    <w:abstractNumId w:val="16"/>
  </w:num>
  <w:num w:numId="32">
    <w:abstractNumId w:val="26"/>
  </w:num>
  <w:num w:numId="33">
    <w:abstractNumId w:val="35"/>
  </w:num>
  <w:num w:numId="34">
    <w:abstractNumId w:val="39"/>
  </w:num>
  <w:num w:numId="35">
    <w:abstractNumId w:val="31"/>
  </w:num>
  <w:num w:numId="36">
    <w:abstractNumId w:val="12"/>
  </w:num>
  <w:num w:numId="37">
    <w:abstractNumId w:val="1"/>
  </w:num>
  <w:num w:numId="38">
    <w:abstractNumId w:val="23"/>
  </w:num>
  <w:num w:numId="39">
    <w:abstractNumId w:val="40"/>
  </w:num>
  <w:num w:numId="40">
    <w:abstractNumId w:val="37"/>
  </w:num>
  <w:num w:numId="41">
    <w:abstractNumId w:val="27"/>
  </w:num>
  <w:num w:numId="42">
    <w:abstractNumId w:val="8"/>
  </w:num>
  <w:num w:numId="43">
    <w:abstractNumId w:val="11"/>
  </w:num>
  <w:num w:numId="44">
    <w:abstractNumId w:val="44"/>
  </w:num>
  <w:num w:numId="45">
    <w:abstractNumId w:val="7"/>
  </w:num>
  <w:num w:numId="46">
    <w:abstractNumId w:val="14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8C"/>
    <w:rsid w:val="000637C9"/>
    <w:rsid w:val="000F4344"/>
    <w:rsid w:val="0011273F"/>
    <w:rsid w:val="003163C3"/>
    <w:rsid w:val="006227D6"/>
    <w:rsid w:val="006434D9"/>
    <w:rsid w:val="007E3E7A"/>
    <w:rsid w:val="00870422"/>
    <w:rsid w:val="008A5795"/>
    <w:rsid w:val="009904CD"/>
    <w:rsid w:val="00994F72"/>
    <w:rsid w:val="009A06AB"/>
    <w:rsid w:val="009D128C"/>
    <w:rsid w:val="00A50242"/>
    <w:rsid w:val="00AD79B5"/>
    <w:rsid w:val="00B90486"/>
    <w:rsid w:val="00BD1D6E"/>
    <w:rsid w:val="00C25483"/>
    <w:rsid w:val="00D06231"/>
    <w:rsid w:val="00DF4E53"/>
    <w:rsid w:val="00E54C45"/>
    <w:rsid w:val="00FC3705"/>
    <w:rsid w:val="07E5618E"/>
    <w:rsid w:val="644A89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9F67DF"/>
  <w14:defaultImageDpi w14:val="300"/>
  <w15:chartTrackingRefBased/>
  <w15:docId w15:val="{5C39F069-4FE8-4138-9CB7-827DB343D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styleId="Normal" w:default="1">
    <w:name w:val="Normal"/>
    <w:qFormat/>
    <w:rsid w:val="009760B2"/>
    <w:pPr>
      <w:tabs>
        <w:tab w:val="left" w:pos="1440"/>
        <w:tab w:val="left" w:pos="2880"/>
      </w:tabs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numPr>
        <w:numId w:val="30"/>
      </w:numPr>
      <w:shd w:val="clear" w:color="auto" w:fill="CCCCCC"/>
      <w:spacing w:before="120" w:after="18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0"/>
      </w:numPr>
      <w:spacing w:before="120" w:after="12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0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0"/>
      </w:numPr>
      <w:tabs>
        <w:tab w:val="num" w:pos="990"/>
      </w:tabs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30"/>
      </w:numPr>
      <w:spacing w:before="240" w:after="60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3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0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0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</w:style>
  <w:style w:type="paragraph" w:styleId="TOC1">
    <w:name w:val="toc 1"/>
    <w:basedOn w:val="Normal"/>
    <w:next w:val="Normal"/>
    <w:autoRedefine/>
    <w:uiPriority w:val="39"/>
    <w:semiHidden/>
    <w:pPr>
      <w:tabs>
        <w:tab w:val="clear" w:pos="1440"/>
        <w:tab w:val="clear" w:pos="2880"/>
      </w:tabs>
      <w:spacing w:before="240" w:after="120"/>
      <w:jc w:val="left"/>
    </w:pPr>
    <w:rPr>
      <w:rFonts w:ascii="Times New Roman" w:hAnsi="Times New Roman"/>
      <w:b/>
      <w:bCs/>
      <w:szCs w:val="24"/>
    </w:rPr>
  </w:style>
  <w:style w:type="paragraph" w:styleId="TOC2">
    <w:name w:val="toc 2"/>
    <w:basedOn w:val="Normal"/>
    <w:next w:val="Normal"/>
    <w:autoRedefine/>
    <w:semiHidden/>
    <w:pPr>
      <w:tabs>
        <w:tab w:val="clear" w:pos="1440"/>
        <w:tab w:val="clear" w:pos="2880"/>
      </w:tabs>
      <w:spacing w:before="120" w:after="0"/>
      <w:ind w:left="200"/>
      <w:jc w:val="left"/>
    </w:pPr>
    <w:rPr>
      <w:rFonts w:ascii="Times New Roman" w:hAnsi="Times New Roman"/>
      <w:i/>
      <w:iCs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400"/>
      <w:jc w:val="left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600"/>
      <w:jc w:val="left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800"/>
      <w:jc w:val="left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1000"/>
      <w:jc w:val="left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1200"/>
      <w:jc w:val="left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1400"/>
      <w:jc w:val="left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pPr>
      <w:tabs>
        <w:tab w:val="clear" w:pos="1440"/>
        <w:tab w:val="clear" w:pos="2880"/>
      </w:tabs>
      <w:spacing w:after="0"/>
      <w:ind w:left="1600"/>
      <w:jc w:val="left"/>
    </w:pPr>
    <w:rPr>
      <w:rFonts w:ascii="Times New Roman" w:hAnsi="Times New Roman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rFonts w:cs="Arial"/>
      <w:b/>
      <w:bCs/>
      <w:color w:val="000000"/>
      <w:sz w:val="24"/>
      <w:szCs w:val="28"/>
    </w:rPr>
  </w:style>
  <w:style w:type="paragraph" w:styleId="BodyText3">
    <w:name w:val="Body Text 3"/>
    <w:basedOn w:val="Normal"/>
    <w:pPr>
      <w:autoSpaceDE w:val="0"/>
      <w:autoSpaceDN w:val="0"/>
      <w:adjustRightInd w:val="0"/>
      <w:jc w:val="center"/>
    </w:pPr>
    <w:rPr>
      <w:rFonts w:cs="Arial"/>
      <w:b/>
      <w:bCs/>
      <w:color w:val="00000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45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after="12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ode" w:customStyle="1">
    <w:name w:val="code"/>
    <w:basedOn w:val="Normal"/>
    <w:next w:val="Normal"/>
    <w:pPr>
      <w:suppressAutoHyphens/>
      <w:spacing w:after="60"/>
    </w:pPr>
    <w:rPr>
      <w:rFonts w:ascii="Courier New" w:hAnsi="Courier New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9672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20" /><Relationship Type="http://schemas.openxmlformats.org/officeDocument/2006/relationships/footer" Target="footer3.xml" Id="rId21" /><Relationship Type="http://schemas.openxmlformats.org/officeDocument/2006/relationships/fontTable" Target="fontTable.xml" Id="rId22" /><Relationship Type="http://schemas.openxmlformats.org/officeDocument/2006/relationships/theme" Target="theme/theme1.xml" Id="rId23" /><Relationship Type="http://schemas.openxmlformats.org/officeDocument/2006/relationships/header" Target="header1.xml" Id="rId16" /><Relationship Type="http://schemas.openxmlformats.org/officeDocument/2006/relationships/header" Target="header2.xml" Id="rId17" /><Relationship Type="http://schemas.openxmlformats.org/officeDocument/2006/relationships/footer" Target="footer1.xml" Id="rId18" /><Relationship Type="http://schemas.openxmlformats.org/officeDocument/2006/relationships/footer" Target="footer2.xml" Id="rId1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yperlink" Target="http://www.github.com/peidong/drone" TargetMode="External" Id="Rc5cc6e30d09f4de9" /><Relationship Type="http://schemas.openxmlformats.org/officeDocument/2006/relationships/hyperlink" Target="https://github.com/peidong/drone/tree/master/Edison/main" TargetMode="External" Id="Rbd99889d1d004270" /><Relationship Type="http://schemas.openxmlformats.org/officeDocument/2006/relationships/image" Target="/media/image4.png" Id="Rcdd8b3dc5d654b08" /><Relationship Type="http://schemas.openxmlformats.org/officeDocument/2006/relationships/image" Target="/media/image5.png" Id="Ra452a01d13c24c74" /><Relationship Type="http://schemas.openxmlformats.org/officeDocument/2006/relationships/image" Target="/media/image6.png" Id="Rca3a77f85def4594" /><Relationship Type="http://schemas.openxmlformats.org/officeDocument/2006/relationships/image" Target="/media/image7.png" Id="R0883bcebd8804854" /><Relationship Type="http://schemas.openxmlformats.org/officeDocument/2006/relationships/image" Target="/media/image8.png" Id="R92987d2cc329487a" /><Relationship Type="http://schemas.openxmlformats.org/officeDocument/2006/relationships/hyperlink" Target="http://www.x-io.co.uk/res/doc/madgwick_internal_report.pdf" TargetMode="External" Id="R86f22139f4f84c1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marjeet\Desktop\Design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C:\Documents and Settings\amarjeet\Desktop\Design_Document.dot</ap:Template>
  <ap:Application>Microsoft Office Word</ap:Application>
  <ap:DocSecurity>0</ap:DocSecurity>
  <ap:ScaleCrop>false</ap:ScaleCrop>
  <ap:Company>UCLA EE209S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EE180D</dc:title>
  <dc:subject/>
  <dc:creator>William J. Kaiser</dc:creator>
  <keywords/>
  <dc:description/>
  <lastModifiedBy>GUO JIAYU</lastModifiedBy>
  <revision>11</revision>
  <lastPrinted>2008-10-06T13:04:00.0000000Z</lastPrinted>
  <dcterms:created xsi:type="dcterms:W3CDTF">2015-10-14T20:42:00.0000000Z</dcterms:created>
  <dcterms:modified xsi:type="dcterms:W3CDTF">2015-10-25T06:58:21.4739411Z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r8>0.1</vt:r8>
  </property>
  <property fmtid="{D5CDD505-2E9C-101B-9397-08002B2CF9AE}" pid="3" name="Date completed">
    <vt:lpwstr>dd-Month-yyyy</vt:lpwstr>
  </property>
  <property fmtid="{D5CDD505-2E9C-101B-9397-08002B2CF9AE}" pid="4" name="Matter">
    <vt:lpwstr>Title Acronym</vt:lpwstr>
  </property>
  <property fmtid="{D5CDD505-2E9C-101B-9397-08002B2CF9AE}" pid="5" name="Owner">
    <vt:lpwstr>UCLA</vt:lpwstr>
  </property>
</Properties>
</file>